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A8671" w14:textId="1E5CD16B" w:rsidR="00D6590A" w:rsidRPr="006A31B6" w:rsidRDefault="00D6590A" w:rsidP="00D6590A">
      <w:pPr>
        <w:outlineLvl w:val="0"/>
        <w:rPr>
          <w:rFonts w:ascii="Avenir Book" w:hAnsi="Avenir Book" w:cstheme="minorHAnsi"/>
          <w:sz w:val="36"/>
          <w:szCs w:val="36"/>
          <w:u w:val="single"/>
        </w:rPr>
      </w:pPr>
      <w:r w:rsidRPr="006A31B6">
        <w:rPr>
          <w:rFonts w:ascii="Avenir Book" w:hAnsi="Avenir Book" w:cstheme="minorHAnsi"/>
          <w:b/>
          <w:sz w:val="36"/>
          <w:szCs w:val="36"/>
          <w:u w:val="single"/>
        </w:rPr>
        <w:t xml:space="preserve">Website Design Questionnaire </w:t>
      </w:r>
    </w:p>
    <w:p w14:paraId="6DB45B50" w14:textId="77777777" w:rsidR="00D6590A" w:rsidRPr="00D6590A" w:rsidRDefault="00D6590A" w:rsidP="00D6590A">
      <w:pPr>
        <w:outlineLvl w:val="0"/>
        <w:rPr>
          <w:rFonts w:ascii="Avenir Book" w:hAnsi="Avenir Book" w:cstheme="minorHAnsi"/>
          <w:b/>
        </w:rPr>
      </w:pPr>
      <w:r>
        <w:rPr>
          <w:rFonts w:ascii="Avenir Book" w:hAnsi="Avenir Book" w:cstheme="minorHAnsi"/>
          <w:b/>
          <w:u w:val="single"/>
        </w:rPr>
        <w:t>A</w:t>
      </w:r>
      <w:r w:rsidRPr="00D6590A">
        <w:rPr>
          <w:rFonts w:ascii="Avenir Book" w:hAnsi="Avenir Book" w:cstheme="minorHAnsi"/>
          <w:b/>
          <w:u w:val="single"/>
        </w:rPr>
        <w:t>bout your company:</w:t>
      </w:r>
    </w:p>
    <w:p w14:paraId="3B200A18" w14:textId="58168163" w:rsidR="00D6590A" w:rsidRPr="00D6590A" w:rsidRDefault="001732A3" w:rsidP="00D6590A">
      <w:pPr>
        <w:outlineLvl w:val="0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Company name:  </w:t>
      </w:r>
      <w:r w:rsidR="007C1D8E">
        <w:rPr>
          <w:rFonts w:ascii="Avenir Book" w:hAnsi="Avenir Book" w:cstheme="minorHAnsi"/>
        </w:rPr>
        <w:t>K &amp; C Chess Club</w:t>
      </w:r>
    </w:p>
    <w:p w14:paraId="57300246" w14:textId="77777777" w:rsidR="00D6590A" w:rsidRPr="00D6590A" w:rsidRDefault="00D6590A" w:rsidP="00D6590A">
      <w:pPr>
        <w:outlineLvl w:val="0"/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Address: _____________________________________________</w:t>
      </w:r>
    </w:p>
    <w:p w14:paraId="67D4232D" w14:textId="77777777" w:rsidR="00D6590A" w:rsidRPr="00D6590A" w:rsidRDefault="00D6590A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Post</w:t>
      </w:r>
      <w:r w:rsidRPr="00D6590A">
        <w:rPr>
          <w:rFonts w:ascii="Avenir Book" w:hAnsi="Avenir Book" w:cstheme="minorHAnsi"/>
        </w:rPr>
        <w:t xml:space="preserve"> </w:t>
      </w:r>
      <w:proofErr w:type="gramStart"/>
      <w:r w:rsidRPr="00D6590A">
        <w:rPr>
          <w:rFonts w:ascii="Avenir Book" w:hAnsi="Avenir Book" w:cstheme="minorHAnsi"/>
        </w:rPr>
        <w:t>code:_</w:t>
      </w:r>
      <w:proofErr w:type="gramEnd"/>
      <w:r w:rsidRPr="00D6590A">
        <w:rPr>
          <w:rFonts w:ascii="Avenir Book" w:hAnsi="Avenir Book" w:cstheme="minorHAnsi"/>
        </w:rPr>
        <w:t>______</w:t>
      </w:r>
      <w:r>
        <w:rPr>
          <w:rFonts w:ascii="Avenir Book" w:hAnsi="Avenir Book" w:cstheme="minorHAnsi"/>
        </w:rPr>
        <w:t>_____________________________________</w:t>
      </w:r>
    </w:p>
    <w:p w14:paraId="505656D4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Phone: _________</w:t>
      </w:r>
      <w:r>
        <w:rPr>
          <w:rFonts w:ascii="Avenir Book" w:hAnsi="Avenir Book" w:cstheme="minorHAnsi"/>
        </w:rPr>
        <w:t>______________________________________</w:t>
      </w:r>
    </w:p>
    <w:p w14:paraId="1B4DE8EC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Mobile: _________</w:t>
      </w:r>
      <w:r>
        <w:rPr>
          <w:rFonts w:ascii="Avenir Book" w:hAnsi="Avenir Book" w:cstheme="minorHAnsi"/>
        </w:rPr>
        <w:t>_____________________________________</w:t>
      </w:r>
    </w:p>
    <w:p w14:paraId="16ED5A69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Email address: ________________________________________</w:t>
      </w:r>
    </w:p>
    <w:p w14:paraId="2AB23C39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12BD1487" w14:textId="77777777" w:rsidR="00D6590A" w:rsidRPr="00D6590A" w:rsidRDefault="00D6590A" w:rsidP="00D6590A">
      <w:pPr>
        <w:outlineLvl w:val="0"/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What does your company do?</w:t>
      </w:r>
    </w:p>
    <w:p w14:paraId="7AC92CE5" w14:textId="595BC516" w:rsidR="00D6590A" w:rsidRPr="00D6590A" w:rsidRDefault="001732A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Teach Chess in schools, after School clubs. Run external clubs to schools. Holiday camps. Private tuition and chess competition weekends. </w:t>
      </w:r>
    </w:p>
    <w:p w14:paraId="12CC53B1" w14:textId="77777777" w:rsidR="00D6590A" w:rsidRPr="00D6590A" w:rsidRDefault="00D6590A" w:rsidP="00D6590A">
      <w:pPr>
        <w:outlineLvl w:val="0"/>
        <w:rPr>
          <w:rFonts w:ascii="Avenir Book" w:hAnsi="Avenir Book" w:cstheme="minorHAnsi"/>
          <w:b/>
        </w:rPr>
      </w:pPr>
      <w:r>
        <w:rPr>
          <w:rFonts w:ascii="Avenir Book" w:hAnsi="Avenir Book" w:cstheme="minorHAnsi"/>
          <w:b/>
          <w:u w:val="single"/>
        </w:rPr>
        <w:t>Site Maintenance:</w:t>
      </w:r>
    </w:p>
    <w:p w14:paraId="43B36293" w14:textId="393DA41B" w:rsidR="00D6590A" w:rsidRPr="00D6590A" w:rsidRDefault="00AE4E08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Do you already have a URL</w:t>
      </w:r>
      <w:r w:rsidR="001732A3">
        <w:rPr>
          <w:rFonts w:ascii="Avenir Book" w:hAnsi="Avenir Book" w:cstheme="minorHAnsi"/>
        </w:rPr>
        <w:t xml:space="preserve"> for your website? NO</w:t>
      </w:r>
      <w:r w:rsidR="00D6590A" w:rsidRPr="00D6590A">
        <w:rPr>
          <w:rFonts w:ascii="Avenir Book" w:hAnsi="Avenir Book" w:cstheme="minorHAnsi"/>
        </w:rPr>
        <w:t>________________________________</w:t>
      </w:r>
    </w:p>
    <w:p w14:paraId="53D980DC" w14:textId="5FF2556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Do yo</w:t>
      </w:r>
      <w:r w:rsidR="006B6ACF">
        <w:rPr>
          <w:rFonts w:ascii="Avenir Book" w:hAnsi="Avenir Book" w:cstheme="minorHAnsi"/>
        </w:rPr>
        <w:t>u need us to handle hosting? (</w:t>
      </w:r>
      <w:r w:rsidRPr="00D6590A">
        <w:rPr>
          <w:rFonts w:ascii="Avenir Book" w:hAnsi="Avenir Book" w:cstheme="minorHAnsi"/>
        </w:rPr>
        <w:t>N)</w:t>
      </w:r>
    </w:p>
    <w:p w14:paraId="5A31617F" w14:textId="51C885AC" w:rsid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Do you n</w:t>
      </w:r>
      <w:r w:rsidR="006B6ACF">
        <w:rPr>
          <w:rFonts w:ascii="Avenir Book" w:hAnsi="Avenir Book" w:cstheme="minorHAnsi"/>
        </w:rPr>
        <w:t>eed us to buy your domain? (Y</w:t>
      </w:r>
    </w:p>
    <w:p w14:paraId="33761C5B" w14:textId="2FD90AF2" w:rsidR="00D6590A" w:rsidRPr="00D6590A" w:rsidRDefault="00D6590A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Do you wish to use a Conte</w:t>
      </w:r>
      <w:r w:rsidR="006B6ACF">
        <w:rPr>
          <w:rFonts w:ascii="Avenir Book" w:hAnsi="Avenir Book" w:cstheme="minorHAnsi"/>
        </w:rPr>
        <w:t>nt Management System (</w:t>
      </w:r>
      <w:proofErr w:type="gramStart"/>
      <w:r>
        <w:rPr>
          <w:rFonts w:ascii="Avenir Book" w:hAnsi="Avenir Book" w:cstheme="minorHAnsi"/>
        </w:rPr>
        <w:t>N)</w:t>
      </w:r>
      <w:proofErr w:type="gramEnd"/>
    </w:p>
    <w:p w14:paraId="552A9305" w14:textId="7228C9FD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What’s your deadl</w:t>
      </w:r>
      <w:r w:rsidR="0080718B">
        <w:rPr>
          <w:rFonts w:ascii="Avenir Book" w:hAnsi="Avenir Book" w:cstheme="minorHAnsi"/>
        </w:rPr>
        <w:t>ine for this project? (N/A</w:t>
      </w:r>
      <w:r>
        <w:rPr>
          <w:rFonts w:ascii="Avenir Book" w:hAnsi="Avenir Book" w:cstheme="minorHAnsi"/>
        </w:rPr>
        <w:t>)</w:t>
      </w:r>
    </w:p>
    <w:p w14:paraId="5D56F6FD" w14:textId="27BC01C3" w:rsidR="00D6590A" w:rsidRPr="00D6590A" w:rsidRDefault="002C1CBF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Roughly what is</w:t>
      </w:r>
      <w:r w:rsidR="00D6590A" w:rsidRPr="00D6590A">
        <w:rPr>
          <w:rFonts w:ascii="Avenir Book" w:hAnsi="Avenir Book" w:cstheme="minorHAnsi"/>
        </w:rPr>
        <w:t xml:space="preserve"> your available bu</w:t>
      </w:r>
      <w:r w:rsidR="00D6590A">
        <w:rPr>
          <w:rFonts w:ascii="Avenir Book" w:hAnsi="Avenir Book" w:cstheme="minorHAnsi"/>
        </w:rPr>
        <w:t>dget for the website project? (£</w:t>
      </w:r>
      <w:r w:rsidR="00D6590A" w:rsidRPr="00D6590A">
        <w:rPr>
          <w:rFonts w:ascii="Avenir Book" w:hAnsi="Avenir Book" w:cstheme="minorHAnsi"/>
        </w:rPr>
        <w:t>__________)</w:t>
      </w:r>
    </w:p>
    <w:p w14:paraId="767AF79F" w14:textId="77777777" w:rsidR="002C1CBF" w:rsidRDefault="002C1CBF" w:rsidP="00D6590A">
      <w:pPr>
        <w:rPr>
          <w:rFonts w:ascii="Avenir Book" w:hAnsi="Avenir Book" w:cstheme="minorHAnsi"/>
        </w:rPr>
      </w:pPr>
    </w:p>
    <w:p w14:paraId="0E7CBCE3" w14:textId="729C6FD3" w:rsidR="002F68B5" w:rsidRPr="002C1CBF" w:rsidRDefault="00D6590A" w:rsidP="00D6590A">
      <w:pPr>
        <w:rPr>
          <w:rFonts w:ascii="Avenir Book" w:hAnsi="Avenir Book" w:cstheme="minorHAnsi"/>
          <w:i/>
        </w:rPr>
      </w:pPr>
      <w:r w:rsidRPr="002C1CBF">
        <w:rPr>
          <w:rFonts w:ascii="Avenir Book" w:hAnsi="Avenir Book" w:cstheme="minorHAnsi"/>
          <w:i/>
        </w:rPr>
        <w:t>The next few questions will help us understand exactly what you’re after with this site. Please tick all that apply:</w:t>
      </w:r>
    </w:p>
    <w:p w14:paraId="626714B9" w14:textId="77777777" w:rsidR="00D6590A" w:rsidRPr="002F68B5" w:rsidRDefault="00D6590A" w:rsidP="00D6590A">
      <w:pPr>
        <w:outlineLvl w:val="0"/>
        <w:rPr>
          <w:rFonts w:ascii="Avenir Book" w:hAnsi="Avenir Book" w:cstheme="minorHAnsi"/>
          <w:b/>
        </w:rPr>
      </w:pPr>
      <w:r w:rsidRPr="002F68B5">
        <w:rPr>
          <w:rFonts w:ascii="Avenir Book" w:hAnsi="Avenir Book" w:cstheme="minorHAnsi"/>
          <w:b/>
          <w:u w:val="single"/>
        </w:rPr>
        <w:t>I want this site because</w:t>
      </w:r>
      <w:r w:rsidR="005931DE">
        <w:rPr>
          <w:rFonts w:ascii="Avenir Book" w:hAnsi="Avenir Book" w:cstheme="minorHAnsi"/>
          <w:b/>
          <w:u w:val="single"/>
        </w:rPr>
        <w:t xml:space="preserve"> (please tick all that apply)</w:t>
      </w:r>
      <w:r w:rsidRPr="002F68B5">
        <w:rPr>
          <w:rFonts w:ascii="Avenir Book" w:hAnsi="Avenir Book" w:cstheme="minorHAnsi"/>
          <w:b/>
          <w:u w:val="single"/>
        </w:rPr>
        <w:t>:</w:t>
      </w:r>
    </w:p>
    <w:p w14:paraId="2792E941" w14:textId="49A9F9FC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need to build awareness for my brand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C77C69">
        <w:rPr>
          <w:rFonts w:ascii="Avenir Book" w:hAnsi="Avenir Book" w:cstheme="minorHAnsi"/>
        </w:rPr>
        <w:t xml:space="preserve"> Y</w:t>
      </w:r>
      <w:r>
        <w:rPr>
          <w:rFonts w:ascii="Avenir Book" w:hAnsi="Avenir Book" w:cstheme="minorHAnsi"/>
        </w:rPr>
        <w:t xml:space="preserve">                </w:t>
      </w:r>
    </w:p>
    <w:p w14:paraId="4A0B399B" w14:textId="19417B36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need to offer a contact point to my clients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C77C69">
        <w:rPr>
          <w:rFonts w:ascii="Avenir Book" w:hAnsi="Avenir Book" w:cstheme="minorHAnsi"/>
        </w:rPr>
        <w:t xml:space="preserve"> Y</w:t>
      </w:r>
    </w:p>
    <w:p w14:paraId="2BADC4BA" w14:textId="789CC08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need my company to have a better image online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C77C69">
        <w:rPr>
          <w:rFonts w:ascii="Avenir Book" w:hAnsi="Avenir Book" w:cstheme="minorHAnsi"/>
        </w:rPr>
        <w:t xml:space="preserve"> Y</w:t>
      </w:r>
    </w:p>
    <w:p w14:paraId="4460F01B" w14:textId="09077F8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need to sell my product/service through my site</w:t>
      </w:r>
      <w:r w:rsidR="00C77C69">
        <w:rPr>
          <w:rFonts w:ascii="Avenir Book" w:hAnsi="Avenir Book" w:cstheme="minorHAnsi"/>
        </w:rPr>
        <w:t xml:space="preserve"> Y</w:t>
      </w:r>
    </w:p>
    <w:p w14:paraId="55E82229" w14:textId="4A2B65EE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need to use it to build customer loyalty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4726C9">
        <w:rPr>
          <w:rFonts w:ascii="Avenir Book" w:hAnsi="Avenir Book" w:cstheme="minorHAnsi"/>
        </w:rPr>
        <w:t xml:space="preserve"> Y</w:t>
      </w:r>
    </w:p>
    <w:p w14:paraId="45735D61" w14:textId="5069775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lastRenderedPageBreak/>
        <w:t>I need to reach people in many languages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4726C9">
        <w:rPr>
          <w:rFonts w:ascii="Avenir Book" w:hAnsi="Avenir Book" w:cstheme="minorHAnsi"/>
        </w:rPr>
        <w:t xml:space="preserve"> N</w:t>
      </w:r>
    </w:p>
    <w:p w14:paraId="75D22DF3" w14:textId="173F264A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need somewhere to promote my latest product/service</w:t>
      </w:r>
      <w:r w:rsidRPr="00D6590A">
        <w:rPr>
          <w:rFonts w:ascii="Avenir Book" w:hAnsi="Avenir Book" w:cstheme="minorHAnsi"/>
        </w:rPr>
        <w:tab/>
      </w:r>
      <w:r w:rsidR="004726C9">
        <w:rPr>
          <w:rFonts w:ascii="Avenir Book" w:hAnsi="Avenir Book" w:cstheme="minorHAnsi"/>
        </w:rPr>
        <w:t xml:space="preserve"> Y</w:t>
      </w:r>
    </w:p>
    <w:p w14:paraId="1B39A9B5" w14:textId="77777777" w:rsidR="00D6590A" w:rsidRPr="00D6590A" w:rsidRDefault="002F68B5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Other</w:t>
      </w:r>
      <w:r w:rsidR="00D6590A" w:rsidRPr="00D6590A">
        <w:rPr>
          <w:rFonts w:ascii="Avenir Book" w:hAnsi="Avenir Book" w:cstheme="minorHAnsi"/>
        </w:rPr>
        <w:t xml:space="preserve"> reasons: _______________________________</w:t>
      </w:r>
      <w:r>
        <w:rPr>
          <w:rFonts w:ascii="Avenir Book" w:hAnsi="Avenir Book" w:cstheme="minorHAnsi"/>
        </w:rPr>
        <w:t>__________________________________________.</w:t>
      </w:r>
    </w:p>
    <w:p w14:paraId="0E3043EC" w14:textId="77777777" w:rsidR="002F68B5" w:rsidRDefault="002F68B5" w:rsidP="00D6590A">
      <w:pPr>
        <w:outlineLvl w:val="0"/>
        <w:rPr>
          <w:rFonts w:ascii="Avenir Book" w:hAnsi="Avenir Book" w:cstheme="minorHAnsi"/>
          <w:b/>
          <w:u w:val="single"/>
        </w:rPr>
      </w:pPr>
    </w:p>
    <w:p w14:paraId="6CAA6CEE" w14:textId="77777777" w:rsidR="00D6590A" w:rsidRPr="002F68B5" w:rsidRDefault="00D6590A" w:rsidP="00D6590A">
      <w:pPr>
        <w:outlineLvl w:val="0"/>
        <w:rPr>
          <w:rFonts w:ascii="Avenir Book" w:hAnsi="Avenir Book" w:cstheme="minorHAnsi"/>
          <w:b/>
        </w:rPr>
      </w:pPr>
      <w:r w:rsidRPr="002F68B5">
        <w:rPr>
          <w:rFonts w:ascii="Avenir Book" w:hAnsi="Avenir Book" w:cstheme="minorHAnsi"/>
          <w:b/>
          <w:u w:val="single"/>
        </w:rPr>
        <w:t>My site will be built to target:</w:t>
      </w:r>
    </w:p>
    <w:p w14:paraId="6121C924" w14:textId="3D48A4A0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Business customers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4726C9">
        <w:rPr>
          <w:rFonts w:ascii="Avenir Book" w:hAnsi="Avenir Book" w:cstheme="minorHAnsi"/>
        </w:rPr>
        <w:t xml:space="preserve"> No</w:t>
      </w:r>
    </w:p>
    <w:p w14:paraId="682E4C75" w14:textId="26E0523D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Consumers </w:t>
      </w:r>
      <w:r w:rsidR="004726C9">
        <w:rPr>
          <w:rFonts w:ascii="Avenir Book" w:hAnsi="Avenir Book" w:cstheme="minorHAnsi"/>
        </w:rPr>
        <w:t>Y (Parents)</w:t>
      </w:r>
    </w:p>
    <w:p w14:paraId="5338114D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28FC86EC" w14:textId="77777777" w:rsidR="00D6590A" w:rsidRPr="002F68B5" w:rsidRDefault="00D6590A" w:rsidP="00D6590A">
      <w:pPr>
        <w:outlineLvl w:val="0"/>
        <w:rPr>
          <w:rFonts w:ascii="Avenir Book" w:hAnsi="Avenir Book" w:cstheme="minorHAnsi"/>
          <w:b/>
        </w:rPr>
      </w:pPr>
      <w:r w:rsidRPr="002F68B5">
        <w:rPr>
          <w:rFonts w:ascii="Avenir Book" w:hAnsi="Avenir Book" w:cstheme="minorHAnsi"/>
          <w:b/>
          <w:u w:val="single"/>
        </w:rPr>
        <w:t>I’d like to target clients who are:</w:t>
      </w:r>
    </w:p>
    <w:p w14:paraId="7AD0DE4D" w14:textId="0B407F16" w:rsidR="00D6590A" w:rsidRPr="00D6590A" w:rsidRDefault="00D6590A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Children &amp; T</w:t>
      </w:r>
      <w:r w:rsidRPr="00D6590A">
        <w:rPr>
          <w:rFonts w:ascii="Avenir Book" w:hAnsi="Avenir Book" w:cstheme="minorHAnsi"/>
        </w:rPr>
        <w:t>eens</w:t>
      </w:r>
      <w:r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ab/>
      </w:r>
      <w:r w:rsidR="005931DE">
        <w:rPr>
          <w:rFonts w:ascii="Avenir Book" w:hAnsi="Avenir Book" w:cstheme="minorHAnsi"/>
        </w:rPr>
        <w:t xml:space="preserve"> __</w:t>
      </w:r>
      <w:r>
        <w:rPr>
          <w:rFonts w:ascii="Avenir Book" w:hAnsi="Avenir Book" w:cstheme="minorHAnsi"/>
        </w:rPr>
        <w:tab/>
        <w:t xml:space="preserve">                          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proofErr w:type="gramStart"/>
      <w:r w:rsidRPr="00D6590A">
        <w:rPr>
          <w:rFonts w:ascii="Avenir Book" w:hAnsi="Avenir Book" w:cstheme="minorHAnsi"/>
        </w:rPr>
        <w:tab/>
      </w:r>
      <w:r w:rsidR="005931DE">
        <w:rPr>
          <w:rFonts w:ascii="Avenir Book" w:hAnsi="Avenir Book" w:cstheme="minorHAnsi"/>
        </w:rPr>
        <w:t xml:space="preserve">  </w:t>
      </w:r>
      <w:r w:rsidRPr="00D6590A">
        <w:rPr>
          <w:rFonts w:ascii="Avenir Book" w:hAnsi="Avenir Book" w:cstheme="minorHAnsi"/>
        </w:rPr>
        <w:t>In</w:t>
      </w:r>
      <w:proofErr w:type="gramEnd"/>
      <w:r w:rsidRPr="00D6590A">
        <w:rPr>
          <w:rFonts w:ascii="Avenir Book" w:hAnsi="Avenir Book" w:cstheme="minorHAnsi"/>
        </w:rPr>
        <w:t xml:space="preserve"> their 40s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31404">
        <w:rPr>
          <w:rFonts w:ascii="Avenir Book" w:hAnsi="Avenir Book" w:cstheme="minorHAnsi"/>
        </w:rPr>
        <w:t xml:space="preserve"> Y</w:t>
      </w:r>
    </w:p>
    <w:p w14:paraId="39ED369F" w14:textId="057C9845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In their 20s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>
        <w:rPr>
          <w:rFonts w:ascii="Avenir Book" w:hAnsi="Avenir Book" w:cstheme="minorHAnsi"/>
        </w:rPr>
        <w:t xml:space="preserve"> </w:t>
      </w:r>
      <w:r w:rsidR="005931DE">
        <w:rPr>
          <w:rFonts w:ascii="Avenir Book" w:hAnsi="Avenir Book" w:cstheme="minorHAnsi"/>
        </w:rPr>
        <w:t>__</w:t>
      </w:r>
      <w:r>
        <w:rPr>
          <w:rFonts w:ascii="Avenir Book" w:hAnsi="Avenir Book" w:cstheme="minorHAnsi"/>
        </w:rPr>
        <w:t xml:space="preserve">                                     </w:t>
      </w:r>
      <w:r w:rsidR="005931DE">
        <w:rPr>
          <w:rFonts w:ascii="Avenir Book" w:hAnsi="Avenir Book" w:cstheme="minorHAnsi"/>
        </w:rPr>
        <w:t xml:space="preserve"> </w:t>
      </w:r>
      <w:r w:rsidRPr="00D6590A">
        <w:rPr>
          <w:rFonts w:ascii="Avenir Book" w:hAnsi="Avenir Book" w:cstheme="minorHAnsi"/>
        </w:rPr>
        <w:t>In their 50s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31404">
        <w:rPr>
          <w:rFonts w:ascii="Avenir Book" w:hAnsi="Avenir Book" w:cstheme="minorHAnsi"/>
        </w:rPr>
        <w:t xml:space="preserve"> Y</w:t>
      </w:r>
    </w:p>
    <w:p w14:paraId="5C5534F9" w14:textId="346E6C60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In their 30s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31404">
        <w:rPr>
          <w:rFonts w:ascii="Avenir Book" w:hAnsi="Avenir Book" w:cstheme="minorHAnsi"/>
        </w:rPr>
        <w:t xml:space="preserve"> Y</w:t>
      </w:r>
      <w:r>
        <w:rPr>
          <w:rFonts w:ascii="Avenir Book" w:hAnsi="Avenir Book" w:cstheme="minorHAnsi"/>
        </w:rPr>
        <w:t xml:space="preserve">                                      60+</w:t>
      </w:r>
      <w:r w:rsidR="005931DE">
        <w:rPr>
          <w:rFonts w:ascii="Avenir Book" w:hAnsi="Avenir Book" w:cstheme="minorHAnsi"/>
        </w:rPr>
        <w:t xml:space="preserve"> __</w:t>
      </w:r>
    </w:p>
    <w:p w14:paraId="4BDE0BAC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 </w:t>
      </w:r>
    </w:p>
    <w:p w14:paraId="2072AFCF" w14:textId="77777777" w:rsidR="00D6590A" w:rsidRPr="002F68B5" w:rsidRDefault="00D6590A" w:rsidP="00D6590A">
      <w:pPr>
        <w:outlineLvl w:val="0"/>
        <w:rPr>
          <w:rFonts w:ascii="Avenir Book" w:hAnsi="Avenir Book" w:cstheme="minorHAnsi"/>
          <w:b/>
        </w:rPr>
      </w:pPr>
      <w:r w:rsidRPr="002F68B5">
        <w:rPr>
          <w:rFonts w:ascii="Avenir Book" w:hAnsi="Avenir Book" w:cstheme="minorHAnsi"/>
          <w:b/>
          <w:u w:val="single"/>
        </w:rPr>
        <w:t>My clients come to me because:</w:t>
      </w:r>
    </w:p>
    <w:p w14:paraId="6ACF685F" w14:textId="0E4FFF78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offer excellent service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31404">
        <w:rPr>
          <w:rFonts w:ascii="Avenir Book" w:hAnsi="Avenir Book" w:cstheme="minorHAnsi"/>
        </w:rPr>
        <w:t xml:space="preserve"> Y</w:t>
      </w:r>
    </w:p>
    <w:p w14:paraId="31E3EBFD" w14:textId="102A4F40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have the best products on the market</w:t>
      </w:r>
      <w:r w:rsidRPr="00D6590A">
        <w:rPr>
          <w:rFonts w:ascii="Avenir Book" w:hAnsi="Avenir Book" w:cstheme="minorHAnsi"/>
        </w:rPr>
        <w:tab/>
      </w:r>
      <w:r w:rsidR="00B31404">
        <w:rPr>
          <w:rFonts w:ascii="Avenir Book" w:hAnsi="Avenir Book" w:cstheme="minorHAnsi"/>
        </w:rPr>
        <w:t xml:space="preserve"> Y</w:t>
      </w:r>
    </w:p>
    <w:p w14:paraId="0FE11CE8" w14:textId="1EE86455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 have the best prices on the market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31404">
        <w:rPr>
          <w:rFonts w:ascii="Avenir Book" w:hAnsi="Avenir Book" w:cstheme="minorHAnsi"/>
        </w:rPr>
        <w:t xml:space="preserve"> Y</w:t>
      </w:r>
    </w:p>
    <w:p w14:paraId="4A1EBB82" w14:textId="1005AAC5" w:rsidR="00D6590A" w:rsidRPr="00D6590A" w:rsidRDefault="005931DE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Other: </w:t>
      </w:r>
      <w:r w:rsidR="00B31404">
        <w:rPr>
          <w:rFonts w:ascii="Avenir Book" w:hAnsi="Avenir Book" w:cstheme="minorHAnsi"/>
        </w:rPr>
        <w:t xml:space="preserve">Advice about the current chess climate </w:t>
      </w:r>
    </w:p>
    <w:p w14:paraId="180C5228" w14:textId="49FD445E" w:rsidR="00D6590A" w:rsidRPr="005931DE" w:rsidRDefault="00D6590A" w:rsidP="00D6590A">
      <w:pPr>
        <w:outlineLvl w:val="0"/>
        <w:rPr>
          <w:rFonts w:ascii="Avenir Book" w:hAnsi="Avenir Book" w:cstheme="minorHAnsi"/>
          <w:b/>
        </w:rPr>
      </w:pPr>
      <w:r w:rsidRPr="005931DE">
        <w:rPr>
          <w:rFonts w:ascii="Avenir Book" w:hAnsi="Avenir Book" w:cstheme="minorHAnsi"/>
          <w:b/>
        </w:rPr>
        <w:t>Do you want to expand your target audience in a certain direction?</w:t>
      </w:r>
      <w:r w:rsidR="0086603A">
        <w:rPr>
          <w:rFonts w:ascii="Avenir Book" w:hAnsi="Avenir Book" w:cstheme="minorHAnsi"/>
          <w:b/>
        </w:rPr>
        <w:t xml:space="preserve"> NO, More of the same.</w:t>
      </w:r>
    </w:p>
    <w:p w14:paraId="2BB87989" w14:textId="77777777" w:rsidR="00D6590A" w:rsidRPr="00D6590A" w:rsidRDefault="005931DE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___________________________________________________________________________________________</w:t>
      </w:r>
    </w:p>
    <w:p w14:paraId="5F1B4EAA" w14:textId="77777777" w:rsidR="00D6590A" w:rsidRPr="005931DE" w:rsidRDefault="005931DE" w:rsidP="00D6590A">
      <w:pPr>
        <w:outlineLvl w:val="0"/>
        <w:rPr>
          <w:rFonts w:ascii="Avenir Book" w:hAnsi="Avenir Book" w:cstheme="minorHAnsi"/>
          <w:b/>
        </w:rPr>
      </w:pPr>
      <w:r>
        <w:rPr>
          <w:rFonts w:ascii="Avenir Book" w:hAnsi="Avenir Book" w:cstheme="minorHAnsi"/>
          <w:b/>
        </w:rPr>
        <w:t>Any m</w:t>
      </w:r>
      <w:r w:rsidR="00D6590A" w:rsidRPr="005931DE">
        <w:rPr>
          <w:rFonts w:ascii="Avenir Book" w:hAnsi="Avenir Book" w:cstheme="minorHAnsi"/>
          <w:b/>
        </w:rPr>
        <w:t>ore specific features of your customers</w:t>
      </w:r>
      <w:r>
        <w:rPr>
          <w:rFonts w:ascii="Avenir Book" w:hAnsi="Avenir Book" w:cstheme="minorHAnsi"/>
          <w:b/>
        </w:rPr>
        <w:t>?</w:t>
      </w:r>
    </w:p>
    <w:p w14:paraId="35A5BE0E" w14:textId="77777777" w:rsidR="00D6590A" w:rsidRPr="00D6590A" w:rsidRDefault="005931DE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___________________________________________________________________________________________</w:t>
      </w:r>
    </w:p>
    <w:p w14:paraId="3278E0F3" w14:textId="77777777" w:rsidR="00D6590A" w:rsidRPr="002F68B5" w:rsidRDefault="00D6590A" w:rsidP="00D6590A">
      <w:pPr>
        <w:outlineLvl w:val="0"/>
        <w:rPr>
          <w:rFonts w:ascii="Avenir Book" w:hAnsi="Avenir Book" w:cstheme="minorHAnsi"/>
          <w:b/>
        </w:rPr>
      </w:pPr>
      <w:r w:rsidRPr="002F68B5">
        <w:rPr>
          <w:rFonts w:ascii="Avenir Book" w:hAnsi="Avenir Book" w:cstheme="minorHAnsi"/>
          <w:b/>
          <w:u w:val="single"/>
        </w:rPr>
        <w:t>Some words about your company</w:t>
      </w:r>
      <w:r w:rsidR="005931DE">
        <w:rPr>
          <w:rFonts w:ascii="Avenir Book" w:hAnsi="Avenir Book" w:cstheme="minorHAnsi"/>
          <w:b/>
          <w:u w:val="single"/>
        </w:rPr>
        <w:t>:</w:t>
      </w:r>
    </w:p>
    <w:p w14:paraId="625A9727" w14:textId="39FC7131" w:rsidR="00D6590A" w:rsidRPr="00D6590A" w:rsidRDefault="00D6590A" w:rsidP="00D6590A">
      <w:pPr>
        <w:outlineLvl w:val="0"/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Subsidiaries</w:t>
      </w:r>
      <w:r w:rsidR="001065A2">
        <w:rPr>
          <w:rFonts w:ascii="Avenir Book" w:hAnsi="Avenir Book" w:cstheme="minorHAnsi"/>
        </w:rPr>
        <w:t xml:space="preserve"> N/A</w:t>
      </w:r>
    </w:p>
    <w:p w14:paraId="48659AF2" w14:textId="3BC8B288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Average number of employees</w:t>
      </w:r>
      <w:r w:rsidR="001065A2">
        <w:rPr>
          <w:rFonts w:ascii="Avenir Book" w:hAnsi="Avenir Book" w:cstheme="minorHAnsi"/>
        </w:rPr>
        <w:t xml:space="preserve"> 1</w:t>
      </w:r>
    </w:p>
    <w:p w14:paraId="7CF5FF57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0451AD1D" w14:textId="77777777" w:rsidR="002F68B5" w:rsidRPr="002F68B5" w:rsidRDefault="00D6590A" w:rsidP="00D6590A">
      <w:pPr>
        <w:rPr>
          <w:rFonts w:ascii="Avenir Book" w:hAnsi="Avenir Book" w:cstheme="minorHAnsi"/>
          <w:b/>
        </w:rPr>
      </w:pPr>
      <w:r w:rsidRPr="002F68B5">
        <w:rPr>
          <w:rFonts w:ascii="Avenir Book" w:hAnsi="Avenir Book" w:cstheme="minorHAnsi"/>
          <w:b/>
        </w:rPr>
        <w:lastRenderedPageBreak/>
        <w:t>Someone’s searching the web for your business. What words or phrases will they search for in Google?</w:t>
      </w:r>
      <w:r w:rsidRPr="002F68B5">
        <w:rPr>
          <w:rFonts w:ascii="Avenir Book" w:hAnsi="Avenir Book" w:cstheme="minorHAnsi"/>
          <w:b/>
        </w:rPr>
        <w:br/>
      </w:r>
    </w:p>
    <w:p w14:paraId="391795D6" w14:textId="50D11D93" w:rsidR="00D6590A" w:rsidRPr="00D6590A" w:rsidRDefault="001065A2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Chess Tony London Kensington Notting Hill Central London Competitions Coaching training </w:t>
      </w:r>
      <w:proofErr w:type="gramStart"/>
      <w:r>
        <w:rPr>
          <w:rFonts w:ascii="Avenir Book" w:hAnsi="Avenir Book" w:cstheme="minorHAnsi"/>
        </w:rPr>
        <w:t>clubs</w:t>
      </w:r>
      <w:proofErr w:type="gramEnd"/>
      <w:r>
        <w:rPr>
          <w:rFonts w:ascii="Avenir Book" w:hAnsi="Avenir Book" w:cstheme="minorHAnsi"/>
        </w:rPr>
        <w:t xml:space="preserve"> teacher kids children after school club junior holiday camps beginner advanced</w:t>
      </w:r>
    </w:p>
    <w:p w14:paraId="58DBFE58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0AB95A60" w14:textId="77777777" w:rsidR="00D6590A" w:rsidRPr="002F68B5" w:rsidRDefault="00D6590A" w:rsidP="00D6590A">
      <w:pPr>
        <w:outlineLvl w:val="0"/>
        <w:rPr>
          <w:rFonts w:ascii="Avenir Book" w:hAnsi="Avenir Book" w:cstheme="minorHAnsi"/>
          <w:b/>
        </w:rPr>
      </w:pPr>
      <w:r w:rsidRPr="002F68B5">
        <w:rPr>
          <w:rFonts w:ascii="Avenir Book" w:hAnsi="Avenir Book" w:cstheme="minorHAnsi"/>
          <w:b/>
        </w:rPr>
        <w:t>What is it that makes you</w:t>
      </w:r>
      <w:r w:rsidR="005931DE">
        <w:rPr>
          <w:rFonts w:ascii="Avenir Book" w:hAnsi="Avenir Book" w:cstheme="minorHAnsi"/>
          <w:b/>
        </w:rPr>
        <w:t>r products or services unique in</w:t>
      </w:r>
      <w:r w:rsidRPr="002F68B5">
        <w:rPr>
          <w:rFonts w:ascii="Avenir Book" w:hAnsi="Avenir Book" w:cstheme="minorHAnsi"/>
          <w:b/>
        </w:rPr>
        <w:t xml:space="preserve"> the market?</w:t>
      </w:r>
    </w:p>
    <w:p w14:paraId="03CCD7A4" w14:textId="32FFD4DD" w:rsidR="00D6590A" w:rsidRPr="00D6590A" w:rsidRDefault="001065A2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Better than everyone else. My kids win everything!</w:t>
      </w:r>
    </w:p>
    <w:p w14:paraId="64795BFC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1ECAAF3C" w14:textId="77777777" w:rsidR="00D6590A" w:rsidRPr="002F68B5" w:rsidRDefault="00D6590A" w:rsidP="00D6590A">
      <w:pPr>
        <w:outlineLvl w:val="0"/>
        <w:rPr>
          <w:rFonts w:ascii="Avenir Book" w:hAnsi="Avenir Book" w:cstheme="minorHAnsi"/>
          <w:b/>
        </w:rPr>
      </w:pPr>
      <w:r w:rsidRPr="002F68B5">
        <w:rPr>
          <w:rFonts w:ascii="Avenir Book" w:hAnsi="Avenir Book" w:cstheme="minorHAnsi"/>
          <w:b/>
        </w:rPr>
        <w:t>Do you ha</w:t>
      </w:r>
      <w:r w:rsidR="005931DE">
        <w:rPr>
          <w:rFonts w:ascii="Avenir Book" w:hAnsi="Avenir Book" w:cstheme="minorHAnsi"/>
          <w:b/>
        </w:rPr>
        <w:t>ve any proof that your services</w:t>
      </w:r>
      <w:r w:rsidRPr="002F68B5">
        <w:rPr>
          <w:rFonts w:ascii="Avenir Book" w:hAnsi="Avenir Book" w:cstheme="minorHAnsi"/>
          <w:b/>
        </w:rPr>
        <w:t xml:space="preserve"> are better than your competitors?</w:t>
      </w:r>
      <w:r w:rsidR="005931DE">
        <w:rPr>
          <w:rFonts w:ascii="Avenir Book" w:hAnsi="Avenir Book" w:cstheme="minorHAnsi"/>
          <w:b/>
        </w:rPr>
        <w:t xml:space="preserve"> Awards etc.?</w:t>
      </w:r>
    </w:p>
    <w:p w14:paraId="60B15EB8" w14:textId="13C9A7EE" w:rsidR="00D6590A" w:rsidRPr="00D6590A" w:rsidRDefault="0064194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Yes, loads. </w:t>
      </w:r>
    </w:p>
    <w:p w14:paraId="0F8BB574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7DBCD93C" w14:textId="77777777" w:rsidR="00D6590A" w:rsidRPr="002F68B5" w:rsidRDefault="00AE4E08" w:rsidP="00D6590A">
      <w:pPr>
        <w:outlineLvl w:val="0"/>
        <w:rPr>
          <w:rFonts w:ascii="Avenir Book" w:hAnsi="Avenir Book" w:cstheme="minorHAnsi"/>
          <w:b/>
        </w:rPr>
      </w:pPr>
      <w:r>
        <w:rPr>
          <w:rFonts w:ascii="Avenir Book" w:hAnsi="Avenir Book" w:cstheme="minorHAnsi"/>
          <w:b/>
          <w:u w:val="single"/>
        </w:rPr>
        <w:t xml:space="preserve">You need your new website </w:t>
      </w:r>
      <w:r w:rsidR="00D6590A" w:rsidRPr="002F68B5">
        <w:rPr>
          <w:rFonts w:ascii="Avenir Book" w:hAnsi="Avenir Book" w:cstheme="minorHAnsi"/>
          <w:b/>
          <w:u w:val="single"/>
        </w:rPr>
        <w:t>to include:</w:t>
      </w:r>
      <w:r w:rsidR="00D6590A" w:rsidRPr="002F68B5">
        <w:rPr>
          <w:rFonts w:ascii="Avenir Book" w:hAnsi="Avenir Book" w:cstheme="minorHAnsi"/>
          <w:b/>
          <w:u w:val="single"/>
        </w:rPr>
        <w:tab/>
      </w:r>
      <w:r w:rsidR="00D6590A" w:rsidRPr="002F68B5">
        <w:rPr>
          <w:rFonts w:ascii="Avenir Book" w:hAnsi="Avenir Book" w:cstheme="minorHAnsi"/>
          <w:b/>
          <w:u w:val="single"/>
        </w:rPr>
        <w:tab/>
      </w:r>
    </w:p>
    <w:p w14:paraId="50E6D88B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430E2F2D" w14:textId="2D54E3AB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 basic HTML site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641943">
        <w:rPr>
          <w:rFonts w:ascii="Avenir Book" w:hAnsi="Avenir Book" w:cstheme="minorHAnsi"/>
        </w:rPr>
        <w:t xml:space="preserve"> Y</w:t>
      </w:r>
    </w:p>
    <w:p w14:paraId="1234B3A8" w14:textId="4E8CDCF8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An HTML5/ CSS3 website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641943">
        <w:rPr>
          <w:rFonts w:ascii="Avenir Book" w:hAnsi="Avenir Book" w:cstheme="minorHAnsi"/>
        </w:rPr>
        <w:t xml:space="preserve"> Y</w:t>
      </w:r>
    </w:p>
    <w:p w14:paraId="0ADCF380" w14:textId="5E8A5D4C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Responsive design for use on tablets &amp; mobiles</w:t>
      </w:r>
      <w:r w:rsidRPr="00D6590A">
        <w:rPr>
          <w:rFonts w:ascii="Avenir Book" w:hAnsi="Avenir Book" w:cstheme="minorHAnsi"/>
        </w:rPr>
        <w:tab/>
      </w:r>
      <w:r w:rsidR="00C506B6">
        <w:rPr>
          <w:rFonts w:ascii="Avenir Book" w:hAnsi="Avenir Book" w:cstheme="minorHAnsi"/>
        </w:rPr>
        <w:t xml:space="preserve"> Y – few devices</w:t>
      </w:r>
    </w:p>
    <w:p w14:paraId="59762334" w14:textId="5096B7D4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 WordPress-based CMS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C506B6">
        <w:rPr>
          <w:rFonts w:ascii="Avenir Book" w:hAnsi="Avenir Book" w:cstheme="minorHAnsi"/>
        </w:rPr>
        <w:t xml:space="preserve"> No</w:t>
      </w:r>
    </w:p>
    <w:p w14:paraId="24317A74" w14:textId="2E30B944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Online Magazine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C506B6">
        <w:rPr>
          <w:rFonts w:ascii="Avenir Book" w:hAnsi="Avenir Book" w:cstheme="minorHAnsi"/>
        </w:rPr>
        <w:t xml:space="preserve"> Y, to an extent</w:t>
      </w:r>
    </w:p>
    <w:p w14:paraId="19337196" w14:textId="18D84B53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Online forum/ blog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E44730">
        <w:rPr>
          <w:rFonts w:ascii="Avenir Book" w:hAnsi="Avenir Book" w:cstheme="minorHAnsi"/>
        </w:rPr>
        <w:t xml:space="preserve"> Y</w:t>
      </w:r>
    </w:p>
    <w:p w14:paraId="659938DE" w14:textId="53A7D7CC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Newsletter system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E44730">
        <w:rPr>
          <w:rFonts w:ascii="Avenir Book" w:hAnsi="Avenir Book" w:cstheme="minorHAnsi"/>
        </w:rPr>
        <w:t xml:space="preserve"> Y</w:t>
      </w:r>
    </w:p>
    <w:p w14:paraId="42279163" w14:textId="3E591280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Social network integration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C52A0">
        <w:rPr>
          <w:rFonts w:ascii="Avenir Book" w:hAnsi="Avenir Book" w:cstheme="minorHAnsi"/>
        </w:rPr>
        <w:t xml:space="preserve"> N</w:t>
      </w:r>
    </w:p>
    <w:p w14:paraId="03015CA8" w14:textId="58712472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Intranet system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C52A0">
        <w:rPr>
          <w:rFonts w:ascii="Avenir Book" w:hAnsi="Avenir Book" w:cstheme="minorHAnsi"/>
        </w:rPr>
        <w:t xml:space="preserve"> N</w:t>
      </w:r>
    </w:p>
    <w:p w14:paraId="664C5CC4" w14:textId="3A276E4E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Separate, dedicated landing pages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C52A0">
        <w:rPr>
          <w:rFonts w:ascii="Avenir Book" w:hAnsi="Avenir Book" w:cstheme="minorHAnsi"/>
        </w:rPr>
        <w:t xml:space="preserve"> N</w:t>
      </w:r>
    </w:p>
    <w:p w14:paraId="1A8FACD7" w14:textId="6C9FA74C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 redesign of a current website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C52A0">
        <w:rPr>
          <w:rFonts w:ascii="Avenir Book" w:hAnsi="Avenir Book" w:cstheme="minorHAnsi"/>
        </w:rPr>
        <w:t xml:space="preserve"> N</w:t>
      </w:r>
    </w:p>
    <w:p w14:paraId="14E67239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Additional requirements</w:t>
      </w:r>
      <w:r w:rsidR="00AE4E08">
        <w:rPr>
          <w:rFonts w:ascii="Avenir Book" w:hAnsi="Avenir Book" w:cstheme="minorHAnsi"/>
        </w:rPr>
        <w:t>:</w:t>
      </w:r>
      <w:r w:rsidR="005931DE">
        <w:rPr>
          <w:rFonts w:ascii="Avenir Book" w:hAnsi="Avenir Book" w:cstheme="minorHAnsi"/>
        </w:rPr>
        <w:tab/>
        <w:t xml:space="preserve"> </w:t>
      </w:r>
      <w:r w:rsidRPr="00D6590A">
        <w:rPr>
          <w:rFonts w:ascii="Avenir Book" w:hAnsi="Avenir Book" w:cstheme="minorHAnsi"/>
        </w:rPr>
        <w:t>__________________</w:t>
      </w:r>
      <w:r w:rsidR="005931DE">
        <w:rPr>
          <w:rFonts w:ascii="Avenir Book" w:hAnsi="Avenir Book" w:cstheme="minorHAnsi"/>
        </w:rPr>
        <w:t>__________________________________________________</w:t>
      </w:r>
    </w:p>
    <w:p w14:paraId="67B8BE6F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356E9E56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6FBD264D" w14:textId="77777777" w:rsidR="00D6590A" w:rsidRPr="003D25C3" w:rsidRDefault="00D96A91" w:rsidP="00D6590A">
      <w:pPr>
        <w:outlineLvl w:val="0"/>
        <w:rPr>
          <w:rFonts w:ascii="Avenir Book" w:hAnsi="Avenir Book" w:cstheme="minorHAnsi"/>
          <w:b/>
        </w:rPr>
      </w:pPr>
      <w:r>
        <w:rPr>
          <w:rFonts w:ascii="Avenir Book" w:hAnsi="Avenir Book" w:cstheme="minorHAnsi"/>
          <w:b/>
          <w:u w:val="single"/>
        </w:rPr>
        <w:t>What special features do you need your new website to include? (T</w:t>
      </w:r>
      <w:r w:rsidR="005931DE">
        <w:rPr>
          <w:rFonts w:ascii="Avenir Book" w:hAnsi="Avenir Book" w:cstheme="minorHAnsi"/>
          <w:b/>
          <w:u w:val="single"/>
        </w:rPr>
        <w:t>ick all that apply)</w:t>
      </w:r>
      <w:r w:rsidR="00D6590A" w:rsidRPr="003D25C3">
        <w:rPr>
          <w:rFonts w:ascii="Avenir Book" w:hAnsi="Avenir Book" w:cstheme="minorHAnsi"/>
          <w:b/>
          <w:u w:val="single"/>
        </w:rPr>
        <w:t>:</w:t>
      </w:r>
    </w:p>
    <w:p w14:paraId="467348BD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4FBA62BC" w14:textId="4E7C800E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Registration form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C52A0">
        <w:rPr>
          <w:rFonts w:ascii="Avenir Book" w:hAnsi="Avenir Book" w:cstheme="minorHAnsi"/>
        </w:rPr>
        <w:t xml:space="preserve"> Y</w:t>
      </w:r>
    </w:p>
    <w:p w14:paraId="3C6AAB9A" w14:textId="33BC0966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Video streaming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C52A0">
        <w:rPr>
          <w:rFonts w:ascii="Avenir Book" w:hAnsi="Avenir Book" w:cstheme="minorHAnsi"/>
        </w:rPr>
        <w:t xml:space="preserve"> N</w:t>
      </w:r>
    </w:p>
    <w:p w14:paraId="6345FC99" w14:textId="50EBA350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MySQL Database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2944B0">
        <w:rPr>
          <w:rFonts w:ascii="Avenir Book" w:hAnsi="Avenir Book" w:cstheme="minorHAnsi"/>
        </w:rPr>
        <w:t xml:space="preserve"> Y</w:t>
      </w:r>
    </w:p>
    <w:p w14:paraId="0EF868A1" w14:textId="42B48D2C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Search panel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2944B0">
        <w:rPr>
          <w:rFonts w:ascii="Avenir Book" w:hAnsi="Avenir Book" w:cstheme="minorHAnsi"/>
        </w:rPr>
        <w:t xml:space="preserve"> Y</w:t>
      </w:r>
    </w:p>
    <w:p w14:paraId="6AD2A34E" w14:textId="594A7620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Multicolumn layout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AC15FA">
        <w:rPr>
          <w:rFonts w:ascii="Avenir Book" w:hAnsi="Avenir Book" w:cstheme="minorHAnsi"/>
        </w:rPr>
        <w:t xml:space="preserve"> Y</w:t>
      </w:r>
    </w:p>
    <w:p w14:paraId="2DCFD7BB" w14:textId="2C8C0A0F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Newsletter/ Email sign up forms</w:t>
      </w:r>
      <w:r w:rsidRPr="00D6590A">
        <w:rPr>
          <w:rFonts w:ascii="Avenir Book" w:hAnsi="Avenir Book" w:cstheme="minorHAnsi"/>
        </w:rPr>
        <w:tab/>
      </w:r>
      <w:r w:rsidR="00AC15FA">
        <w:rPr>
          <w:rFonts w:ascii="Avenir Book" w:hAnsi="Avenir Book" w:cstheme="minorHAnsi"/>
        </w:rPr>
        <w:t xml:space="preserve"> Y</w:t>
      </w:r>
    </w:p>
    <w:p w14:paraId="136ABE97" w14:textId="00B07CF9" w:rsidR="00AC15F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Information/ request forms</w:t>
      </w:r>
      <w:r w:rsidRPr="00D6590A">
        <w:rPr>
          <w:rFonts w:ascii="Avenir Book" w:hAnsi="Avenir Book" w:cstheme="minorHAnsi"/>
        </w:rPr>
        <w:tab/>
      </w:r>
      <w:proofErr w:type="gramStart"/>
      <w:r w:rsidRPr="00D6590A">
        <w:rPr>
          <w:rFonts w:ascii="Avenir Book" w:hAnsi="Avenir Book" w:cstheme="minorHAnsi"/>
        </w:rPr>
        <w:tab/>
      </w:r>
      <w:r w:rsidR="00AC15FA">
        <w:rPr>
          <w:rFonts w:ascii="Avenir Book" w:hAnsi="Avenir Book" w:cstheme="minorHAnsi"/>
        </w:rPr>
        <w:t xml:space="preserve">  -</w:t>
      </w:r>
      <w:proofErr w:type="gramEnd"/>
      <w:r w:rsidR="00AC15FA">
        <w:rPr>
          <w:rFonts w:ascii="Avenir Book" w:hAnsi="Avenir Book" w:cstheme="minorHAnsi"/>
        </w:rPr>
        <w:t xml:space="preserve"> Contact Us page.</w:t>
      </w:r>
    </w:p>
    <w:p w14:paraId="59EEF34B" w14:textId="01BEF205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Uploads/ downloads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BE61D8">
        <w:rPr>
          <w:rFonts w:ascii="Avenir Book" w:hAnsi="Avenir Book" w:cstheme="minorHAnsi"/>
        </w:rPr>
        <w:t xml:space="preserve"> - pdfs to download, no uploads. </w:t>
      </w:r>
    </w:p>
    <w:p w14:paraId="3EF87683" w14:textId="66387F2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Customer login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2525AF">
        <w:rPr>
          <w:rFonts w:ascii="Avenir Book" w:hAnsi="Avenir Book" w:cstheme="minorHAnsi"/>
        </w:rPr>
        <w:t xml:space="preserve"> N</w:t>
      </w:r>
    </w:p>
    <w:p w14:paraId="5CE75981" w14:textId="4A62D575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An online store/shopping cart</w:t>
      </w:r>
      <w:r w:rsidRPr="00D6590A">
        <w:rPr>
          <w:rFonts w:ascii="Avenir Book" w:hAnsi="Avenir Book" w:cstheme="minorHAnsi"/>
        </w:rPr>
        <w:tab/>
      </w:r>
      <w:r w:rsidR="00524F75">
        <w:rPr>
          <w:rFonts w:ascii="Avenir Book" w:hAnsi="Avenir Book" w:cstheme="minorHAnsi"/>
        </w:rPr>
        <w:t xml:space="preserve"> N</w:t>
      </w:r>
    </w:p>
    <w:p w14:paraId="32618281" w14:textId="3F6D70F4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Online payment gateway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524F75">
        <w:rPr>
          <w:rFonts w:ascii="Avenir Book" w:hAnsi="Avenir Book" w:cstheme="minorHAnsi"/>
        </w:rPr>
        <w:t xml:space="preserve"> N</w:t>
      </w:r>
    </w:p>
    <w:p w14:paraId="61D86421" w14:textId="7B79E632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Blog module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524F75">
        <w:rPr>
          <w:rFonts w:ascii="Avenir Book" w:hAnsi="Avenir Book" w:cstheme="minorHAnsi"/>
        </w:rPr>
        <w:t xml:space="preserve"> N</w:t>
      </w:r>
    </w:p>
    <w:p w14:paraId="45863AF4" w14:textId="07234B24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Image gallery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524F75">
        <w:rPr>
          <w:rFonts w:ascii="Avenir Book" w:hAnsi="Avenir Book" w:cstheme="minorHAnsi"/>
        </w:rPr>
        <w:t xml:space="preserve"> N</w:t>
      </w:r>
    </w:p>
    <w:p w14:paraId="49906ADF" w14:textId="46CB8B20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Image slider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E65F1F">
        <w:rPr>
          <w:rFonts w:ascii="Avenir Book" w:hAnsi="Avenir Book" w:cstheme="minorHAnsi"/>
        </w:rPr>
        <w:t xml:space="preserve"> Y</w:t>
      </w:r>
    </w:p>
    <w:p w14:paraId="4460CABF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Other features ___________________</w:t>
      </w:r>
    </w:p>
    <w:p w14:paraId="504EE424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7D932259" w14:textId="77777777" w:rsidR="00D6590A" w:rsidRPr="003D25C3" w:rsidRDefault="00D6590A" w:rsidP="00D6590A">
      <w:pPr>
        <w:outlineLvl w:val="0"/>
        <w:rPr>
          <w:rFonts w:ascii="Avenir Book" w:hAnsi="Avenir Book" w:cstheme="minorHAnsi"/>
          <w:b/>
        </w:rPr>
      </w:pPr>
      <w:r w:rsidRPr="003D25C3">
        <w:rPr>
          <w:rFonts w:ascii="Avenir Book" w:hAnsi="Avenir Book" w:cstheme="minorHAnsi"/>
          <w:b/>
          <w:u w:val="single"/>
        </w:rPr>
        <w:t>Who will provide the following resources?</w:t>
      </w:r>
      <w:r w:rsidR="003D25C3">
        <w:rPr>
          <w:rFonts w:ascii="Avenir Book" w:hAnsi="Avenir Book" w:cstheme="minorHAnsi"/>
          <w:b/>
          <w:u w:val="single"/>
        </w:rPr>
        <w:t xml:space="preserve"> If not required, please write N/A:</w:t>
      </w:r>
    </w:p>
    <w:p w14:paraId="1099B868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74441BDC" w14:textId="3A3AE87D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Stock photography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3D25C3">
        <w:rPr>
          <w:rFonts w:ascii="Avenir Book" w:hAnsi="Avenir Book" w:cstheme="minorHAnsi"/>
        </w:rPr>
        <w:t xml:space="preserve">        </w:t>
      </w:r>
      <w:proofErr w:type="gramStart"/>
      <w:r w:rsidR="003D25C3">
        <w:rPr>
          <w:rFonts w:ascii="Avenir Book" w:hAnsi="Avenir Book" w:cstheme="minorHAnsi"/>
        </w:rPr>
        <w:t xml:space="preserve">   </w:t>
      </w:r>
      <w:r w:rsidR="009E3766">
        <w:rPr>
          <w:rFonts w:ascii="Avenir Book" w:hAnsi="Avenir Book" w:cstheme="minorHAnsi"/>
        </w:rPr>
        <w:t>[</w:t>
      </w:r>
      <w:proofErr w:type="gramEnd"/>
      <w:r w:rsidR="009E3766">
        <w:rPr>
          <w:rFonts w:ascii="Avenir Book" w:hAnsi="Avenir Book" w:cstheme="minorHAnsi"/>
        </w:rPr>
        <w:t>The Developer</w:t>
      </w:r>
      <w:r w:rsidRPr="00D6590A">
        <w:rPr>
          <w:rFonts w:ascii="Avenir Book" w:hAnsi="Avenir Book" w:cstheme="minorHAnsi"/>
        </w:rPr>
        <w:t>]</w:t>
      </w:r>
      <w:r w:rsidR="003D25C3">
        <w:rPr>
          <w:rFonts w:ascii="Avenir Book" w:hAnsi="Avenir Book" w:cstheme="minorHAnsi"/>
        </w:rPr>
        <w:t xml:space="preserve">          </w:t>
      </w:r>
      <w:r w:rsidRPr="00D6590A">
        <w:rPr>
          <w:rFonts w:ascii="Avenir Book" w:hAnsi="Avenir Book" w:cstheme="minorHAnsi"/>
        </w:rPr>
        <w:tab/>
      </w:r>
    </w:p>
    <w:p w14:paraId="73EDBBF5" w14:textId="2A6DFFA2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Company photography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3D25C3">
        <w:rPr>
          <w:rFonts w:ascii="Avenir Book" w:hAnsi="Avenir Book" w:cstheme="minorHAnsi"/>
        </w:rPr>
        <w:t xml:space="preserve">    </w:t>
      </w:r>
      <w:r w:rsidR="00275305">
        <w:rPr>
          <w:rFonts w:ascii="Avenir Book" w:hAnsi="Avenir Book" w:cstheme="minorHAnsi"/>
        </w:rPr>
        <w:t xml:space="preserve"> </w:t>
      </w:r>
      <w:r w:rsidR="003D25C3">
        <w:rPr>
          <w:rFonts w:ascii="Avenir Book" w:hAnsi="Avenir Book" w:cstheme="minorHAnsi"/>
        </w:rPr>
        <w:t xml:space="preserve"> </w:t>
      </w:r>
      <w:r w:rsidRPr="00D6590A">
        <w:rPr>
          <w:rFonts w:ascii="Avenir Book" w:hAnsi="Avenir Book" w:cstheme="minorHAnsi"/>
        </w:rPr>
        <w:tab/>
        <w:t>[</w:t>
      </w:r>
      <w:r w:rsidRPr="00D6590A">
        <w:rPr>
          <w:rFonts w:ascii="Avenir Book" w:hAnsi="Avenir Book" w:cstheme="minorHAnsi"/>
          <w:i/>
        </w:rPr>
        <w:t>Your Company</w:t>
      </w:r>
      <w:r w:rsidRPr="00D6590A">
        <w:rPr>
          <w:rFonts w:ascii="Avenir Book" w:hAnsi="Avenir Book" w:cstheme="minorHAnsi"/>
        </w:rPr>
        <w:t>]</w:t>
      </w:r>
    </w:p>
    <w:p w14:paraId="02509BB8" w14:textId="089E8785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Artwork/ Illustrations</w:t>
      </w:r>
      <w:r w:rsidR="003D25C3">
        <w:rPr>
          <w:rFonts w:ascii="Avenir Book" w:hAnsi="Avenir Book" w:cstheme="minorHAnsi"/>
        </w:rPr>
        <w:t xml:space="preserve">         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275305">
        <w:rPr>
          <w:rFonts w:ascii="Avenir Book" w:hAnsi="Avenir Book" w:cstheme="minorHAnsi"/>
        </w:rPr>
        <w:t>N/A</w:t>
      </w:r>
    </w:p>
    <w:p w14:paraId="6972A31B" w14:textId="6375C9C9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Translation costs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3D25C3">
        <w:rPr>
          <w:rFonts w:ascii="Avenir Book" w:hAnsi="Avenir Book" w:cstheme="minorHAnsi"/>
        </w:rPr>
        <w:t xml:space="preserve">           </w:t>
      </w:r>
      <w:r w:rsidR="00275305">
        <w:rPr>
          <w:rFonts w:ascii="Avenir Book" w:hAnsi="Avenir Book" w:cstheme="minorHAnsi"/>
        </w:rPr>
        <w:t xml:space="preserve">    N/A</w:t>
      </w:r>
    </w:p>
    <w:p w14:paraId="6DE824AA" w14:textId="1594E81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Copywriting text</w:t>
      </w:r>
      <w:r w:rsidR="003D25C3">
        <w:rPr>
          <w:rFonts w:ascii="Avenir Book" w:hAnsi="Avenir Book" w:cstheme="minorHAnsi"/>
        </w:rPr>
        <w:t xml:space="preserve">               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3D25C3">
        <w:rPr>
          <w:rFonts w:ascii="Avenir Book" w:hAnsi="Avenir Book" w:cstheme="minorHAnsi"/>
        </w:rPr>
        <w:t xml:space="preserve"> </w:t>
      </w:r>
      <w:r w:rsidRPr="00D6590A">
        <w:rPr>
          <w:rFonts w:ascii="Avenir Book" w:hAnsi="Avenir Book" w:cstheme="minorHAnsi"/>
        </w:rPr>
        <w:t>[</w:t>
      </w:r>
      <w:r w:rsidRPr="00D6590A">
        <w:rPr>
          <w:rFonts w:ascii="Avenir Book" w:hAnsi="Avenir Book" w:cstheme="minorHAnsi"/>
          <w:i/>
        </w:rPr>
        <w:t>Your Company</w:t>
      </w:r>
      <w:r w:rsidRPr="00D6590A">
        <w:rPr>
          <w:rFonts w:ascii="Avenir Book" w:hAnsi="Avenir Book" w:cstheme="minorHAnsi"/>
        </w:rPr>
        <w:t>]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</w:p>
    <w:p w14:paraId="7DD38723" w14:textId="4F0F2D0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Professional logo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3D25C3">
        <w:rPr>
          <w:rFonts w:ascii="Avenir Book" w:hAnsi="Avenir Book" w:cstheme="minorHAnsi"/>
        </w:rPr>
        <w:t xml:space="preserve">           </w:t>
      </w:r>
      <w:proofErr w:type="gramStart"/>
      <w:r w:rsidR="003D25C3">
        <w:rPr>
          <w:rFonts w:ascii="Avenir Book" w:hAnsi="Avenir Book" w:cstheme="minorHAnsi"/>
        </w:rPr>
        <w:t xml:space="preserve">   </w:t>
      </w:r>
      <w:r w:rsidRPr="00D6590A">
        <w:rPr>
          <w:rFonts w:ascii="Avenir Book" w:hAnsi="Avenir Book" w:cstheme="minorHAnsi"/>
        </w:rPr>
        <w:t>[</w:t>
      </w:r>
      <w:proofErr w:type="gramEnd"/>
      <w:r w:rsidR="00D84DDE">
        <w:rPr>
          <w:rFonts w:ascii="Avenir Book" w:hAnsi="Avenir Book" w:cstheme="minorHAnsi"/>
        </w:rPr>
        <w:t>The Developer</w:t>
      </w:r>
      <w:r w:rsidRPr="00D6590A">
        <w:rPr>
          <w:rFonts w:ascii="Avenir Book" w:hAnsi="Avenir Book" w:cstheme="minorHAnsi"/>
        </w:rPr>
        <w:t>]</w:t>
      </w:r>
      <w:r w:rsidR="003D25C3">
        <w:rPr>
          <w:rFonts w:ascii="Avenir Book" w:hAnsi="Avenir Book" w:cstheme="minorHAnsi"/>
        </w:rPr>
        <w:t xml:space="preserve">         </w:t>
      </w:r>
      <w:r w:rsidR="00FB1597">
        <w:rPr>
          <w:rFonts w:ascii="Avenir Book" w:hAnsi="Avenir Book" w:cstheme="minorHAnsi"/>
        </w:rPr>
        <w:t xml:space="preserve"> </w:t>
      </w:r>
      <w:r w:rsidR="00282C81">
        <w:rPr>
          <w:rFonts w:ascii="Avenir Book" w:hAnsi="Avenir Book" w:cstheme="minorHAnsi"/>
        </w:rPr>
        <w:t>(Low Priority)</w:t>
      </w:r>
      <w:r w:rsidR="003D25C3">
        <w:rPr>
          <w:rFonts w:ascii="Avenir Book" w:hAnsi="Avenir Book" w:cstheme="minorHAnsi"/>
        </w:rPr>
        <w:t xml:space="preserve"> </w:t>
      </w:r>
    </w:p>
    <w:p w14:paraId="36F453CF" w14:textId="064D8018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Graphic design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3D25C3">
        <w:rPr>
          <w:rFonts w:ascii="Avenir Book" w:hAnsi="Avenir Book" w:cstheme="minorHAnsi"/>
        </w:rPr>
        <w:tab/>
      </w:r>
      <w:r w:rsidR="003D25C3">
        <w:rPr>
          <w:rFonts w:ascii="Avenir Book" w:hAnsi="Avenir Book" w:cstheme="minorHAnsi"/>
        </w:rPr>
        <w:tab/>
        <w:t xml:space="preserve">                  </w:t>
      </w:r>
      <w:r w:rsidR="004E46B1">
        <w:rPr>
          <w:rFonts w:ascii="Avenir Book" w:hAnsi="Avenir Book" w:cstheme="minorHAnsi"/>
        </w:rPr>
        <w:t>N/A</w:t>
      </w:r>
    </w:p>
    <w:p w14:paraId="563FFD0C" w14:textId="41CEA033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Other print collateral</w:t>
      </w:r>
      <w:r w:rsidR="003D25C3">
        <w:rPr>
          <w:rFonts w:ascii="Avenir Book" w:hAnsi="Avenir Book" w:cstheme="minorHAnsi"/>
        </w:rPr>
        <w:t xml:space="preserve">         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="004E46B1">
        <w:rPr>
          <w:rFonts w:ascii="Avenir Book" w:hAnsi="Avenir Book" w:cstheme="minorHAnsi"/>
        </w:rPr>
        <w:t>N/A</w:t>
      </w:r>
    </w:p>
    <w:p w14:paraId="6FDB8ED2" w14:textId="5100E3B3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lastRenderedPageBreak/>
        <w:t>Metatags/ description</w:t>
      </w:r>
      <w:r w:rsidR="003D25C3">
        <w:rPr>
          <w:rFonts w:ascii="Avenir Book" w:hAnsi="Avenir Book" w:cstheme="minorHAnsi"/>
        </w:rPr>
        <w:t xml:space="preserve">       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  <w:t>[</w:t>
      </w:r>
      <w:r w:rsidR="00D84DDE">
        <w:rPr>
          <w:rFonts w:ascii="Avenir Book" w:hAnsi="Avenir Book" w:cstheme="minorHAnsi"/>
        </w:rPr>
        <w:t>The Developer</w:t>
      </w:r>
      <w:r w:rsidRPr="00D6590A">
        <w:rPr>
          <w:rFonts w:ascii="Avenir Book" w:hAnsi="Avenir Book" w:cstheme="minorHAnsi"/>
        </w:rPr>
        <w:t>]</w:t>
      </w:r>
      <w:r w:rsidRPr="00D6590A">
        <w:rPr>
          <w:rFonts w:ascii="Avenir Book" w:hAnsi="Avenir Book" w:cstheme="minorHAnsi"/>
        </w:rPr>
        <w:tab/>
      </w:r>
      <w:r w:rsidR="003D25C3">
        <w:rPr>
          <w:rFonts w:ascii="Avenir Book" w:hAnsi="Avenir Book" w:cstheme="minorHAnsi"/>
        </w:rPr>
        <w:t xml:space="preserve">          </w:t>
      </w:r>
    </w:p>
    <w:p w14:paraId="550309D8" w14:textId="311AF418" w:rsidR="00D6590A" w:rsidRPr="00D6590A" w:rsidRDefault="00D6590A" w:rsidP="003D25C3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Font Licenses</w:t>
      </w:r>
      <w:r w:rsidR="003D25C3">
        <w:rPr>
          <w:rFonts w:ascii="Avenir Book" w:hAnsi="Avenir Book" w:cstheme="minorHAnsi"/>
        </w:rPr>
        <w:t xml:space="preserve">                     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  <w:t>[</w:t>
      </w:r>
      <w:r w:rsidR="00D84DDE">
        <w:rPr>
          <w:rFonts w:ascii="Avenir Book" w:hAnsi="Avenir Book" w:cstheme="minorHAnsi"/>
        </w:rPr>
        <w:t>The Developer</w:t>
      </w:r>
      <w:r w:rsidRPr="00D6590A">
        <w:rPr>
          <w:rFonts w:ascii="Avenir Book" w:hAnsi="Avenir Book" w:cstheme="minorHAnsi"/>
        </w:rPr>
        <w:t>]</w:t>
      </w:r>
      <w:r w:rsidR="004E46B1">
        <w:rPr>
          <w:rFonts w:ascii="Avenir Book" w:hAnsi="Avenir Book" w:cstheme="minorHAnsi"/>
        </w:rPr>
        <w:t xml:space="preserve">          </w:t>
      </w:r>
    </w:p>
    <w:p w14:paraId="709D9189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67E52E73" w14:textId="2886164C" w:rsidR="00D6590A" w:rsidRPr="00D84DDE" w:rsidRDefault="00D6590A" w:rsidP="00D6590A">
      <w:pPr>
        <w:rPr>
          <w:rFonts w:ascii="Avenir Book" w:hAnsi="Avenir Book" w:cstheme="minorHAnsi"/>
          <w:b/>
        </w:rPr>
      </w:pPr>
      <w:r w:rsidRPr="00D84DDE">
        <w:rPr>
          <w:rFonts w:ascii="Avenir Book" w:hAnsi="Avenir Book" w:cstheme="minorHAnsi"/>
          <w:b/>
        </w:rPr>
        <w:t>Does your company have a logo / established image &amp; branding guidelines (e.g</w:t>
      </w:r>
      <w:r w:rsidR="004E46B1">
        <w:rPr>
          <w:rFonts w:ascii="Avenir Book" w:hAnsi="Avenir Book" w:cstheme="minorHAnsi"/>
          <w:b/>
        </w:rPr>
        <w:t xml:space="preserve">. fonts, colour schemes </w:t>
      </w:r>
      <w:proofErr w:type="spellStart"/>
      <w:r w:rsidR="004E46B1">
        <w:rPr>
          <w:rFonts w:ascii="Avenir Book" w:hAnsi="Avenir Book" w:cstheme="minorHAnsi"/>
          <w:b/>
        </w:rPr>
        <w:t>etc</w:t>
      </w:r>
      <w:proofErr w:type="spellEnd"/>
      <w:r w:rsidR="004E46B1">
        <w:rPr>
          <w:rFonts w:ascii="Avenir Book" w:hAnsi="Avenir Book" w:cstheme="minorHAnsi"/>
          <w:b/>
        </w:rPr>
        <w:t>)? [</w:t>
      </w:r>
      <w:r w:rsidRPr="00D84DDE">
        <w:rPr>
          <w:rFonts w:ascii="Avenir Book" w:hAnsi="Avenir Book" w:cstheme="minorHAnsi"/>
          <w:b/>
        </w:rPr>
        <w:t>N]</w:t>
      </w:r>
    </w:p>
    <w:p w14:paraId="5E33F161" w14:textId="40DC51DC" w:rsidR="00D6590A" w:rsidRPr="00D84DDE" w:rsidRDefault="00D6590A" w:rsidP="00D6590A">
      <w:pPr>
        <w:rPr>
          <w:rFonts w:ascii="Avenir Book" w:hAnsi="Avenir Book" w:cstheme="minorHAnsi"/>
          <w:b/>
        </w:rPr>
      </w:pPr>
      <w:r w:rsidRPr="00D84DDE">
        <w:rPr>
          <w:rFonts w:ascii="Avenir Book" w:hAnsi="Avenir Book" w:cstheme="minorHAnsi"/>
          <w:b/>
        </w:rPr>
        <w:t>Do you have print materials (such as busi</w:t>
      </w:r>
      <w:r w:rsidR="005931DE" w:rsidRPr="00D84DDE">
        <w:rPr>
          <w:rFonts w:ascii="Avenir Book" w:hAnsi="Avenir Book" w:cstheme="minorHAnsi"/>
          <w:b/>
        </w:rPr>
        <w:t>ness cards or brochures) that</w:t>
      </w:r>
      <w:r w:rsidRPr="00D84DDE">
        <w:rPr>
          <w:rFonts w:ascii="Avenir Book" w:hAnsi="Avenir Book" w:cstheme="minorHAnsi"/>
          <w:b/>
        </w:rPr>
        <w:t xml:space="preserve"> need to</w:t>
      </w:r>
      <w:r w:rsidR="005931DE" w:rsidRPr="00D84DDE">
        <w:rPr>
          <w:rFonts w:ascii="Avenir Book" w:hAnsi="Avenir Book" w:cstheme="minorHAnsi"/>
          <w:b/>
        </w:rPr>
        <w:t xml:space="preserve"> be</w:t>
      </w:r>
      <w:r w:rsidRPr="00D84DDE">
        <w:rPr>
          <w:rFonts w:ascii="Avenir Book" w:hAnsi="Avenir Book" w:cstheme="minorHAnsi"/>
          <w:b/>
        </w:rPr>
        <w:t xml:space="preserve"> match</w:t>
      </w:r>
      <w:r w:rsidR="005931DE" w:rsidRPr="00D84DDE">
        <w:rPr>
          <w:rFonts w:ascii="Avenir Book" w:hAnsi="Avenir Book" w:cstheme="minorHAnsi"/>
          <w:b/>
        </w:rPr>
        <w:t>ed</w:t>
      </w:r>
      <w:r w:rsidR="004E46B1">
        <w:rPr>
          <w:rFonts w:ascii="Avenir Book" w:hAnsi="Avenir Book" w:cstheme="minorHAnsi"/>
          <w:b/>
        </w:rPr>
        <w:t>? [</w:t>
      </w:r>
      <w:r w:rsidRPr="00D84DDE">
        <w:rPr>
          <w:rFonts w:ascii="Avenir Book" w:hAnsi="Avenir Book" w:cstheme="minorHAnsi"/>
          <w:b/>
        </w:rPr>
        <w:t>N]</w:t>
      </w:r>
    </w:p>
    <w:p w14:paraId="09BFFCE5" w14:textId="77777777" w:rsidR="00D6590A" w:rsidRPr="00D84DDE" w:rsidRDefault="005931DE" w:rsidP="00D6590A">
      <w:pPr>
        <w:rPr>
          <w:rFonts w:ascii="Avenir Book" w:hAnsi="Avenir Book" w:cstheme="minorHAnsi"/>
          <w:b/>
        </w:rPr>
      </w:pPr>
      <w:r w:rsidRPr="00D84DDE">
        <w:rPr>
          <w:rFonts w:ascii="Avenir Book" w:hAnsi="Avenir Book" w:cstheme="minorHAnsi"/>
          <w:b/>
        </w:rPr>
        <w:t>What are</w:t>
      </w:r>
      <w:r w:rsidR="00D6590A" w:rsidRPr="00D84DDE">
        <w:rPr>
          <w:rFonts w:ascii="Avenir Book" w:hAnsi="Avenir Book" w:cstheme="minorHAnsi"/>
          <w:b/>
        </w:rPr>
        <w:t xml:space="preserve"> the webs</w:t>
      </w:r>
      <w:r w:rsidR="003D25C3" w:rsidRPr="00D84DDE">
        <w:rPr>
          <w:rFonts w:ascii="Avenir Book" w:hAnsi="Avenir Book" w:cstheme="minorHAnsi"/>
          <w:b/>
        </w:rPr>
        <w:t>ites of your top 3 competitors?</w:t>
      </w:r>
    </w:p>
    <w:p w14:paraId="25558AD3" w14:textId="5F3D4C52" w:rsidR="003D25C3" w:rsidRDefault="003D25C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1.</w:t>
      </w:r>
      <w:r w:rsidR="004E46B1">
        <w:rPr>
          <w:rFonts w:ascii="Avenir Book" w:hAnsi="Avenir Book" w:cstheme="minorHAnsi"/>
        </w:rPr>
        <w:t xml:space="preserve"> wallacechess.com</w:t>
      </w:r>
    </w:p>
    <w:p w14:paraId="5DBB8BE1" w14:textId="4DA5D91A" w:rsidR="003D25C3" w:rsidRDefault="003D25C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2.</w:t>
      </w:r>
      <w:r w:rsidR="004E46B1">
        <w:rPr>
          <w:rFonts w:ascii="Avenir Book" w:hAnsi="Avenir Book" w:cstheme="minorHAnsi"/>
        </w:rPr>
        <w:t xml:space="preserve"> swchess.co.uk</w:t>
      </w:r>
    </w:p>
    <w:p w14:paraId="7EF21EA9" w14:textId="77777777" w:rsidR="003D25C3" w:rsidRPr="00D6590A" w:rsidRDefault="003D25C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3.</w:t>
      </w:r>
    </w:p>
    <w:p w14:paraId="298F3720" w14:textId="77777777" w:rsidR="00D6590A" w:rsidRPr="00D84DDE" w:rsidRDefault="00D6590A" w:rsidP="00D6590A">
      <w:pPr>
        <w:rPr>
          <w:rFonts w:ascii="Avenir Book" w:hAnsi="Avenir Book" w:cstheme="minorHAnsi"/>
          <w:b/>
        </w:rPr>
      </w:pPr>
      <w:r w:rsidRPr="00D84DDE">
        <w:rPr>
          <w:rFonts w:ascii="Avenir Book" w:hAnsi="Avenir Book" w:cstheme="minorHAnsi"/>
          <w:b/>
        </w:rPr>
        <w:t>If you had to pick 3</w:t>
      </w:r>
      <w:r w:rsidR="005931DE" w:rsidRPr="00D84DDE">
        <w:rPr>
          <w:rFonts w:ascii="Avenir Book" w:hAnsi="Avenir Book" w:cstheme="minorHAnsi"/>
          <w:b/>
        </w:rPr>
        <w:t xml:space="preserve"> websites you would love to emulate</w:t>
      </w:r>
      <w:r w:rsidRPr="00D84DDE">
        <w:rPr>
          <w:rFonts w:ascii="Avenir Book" w:hAnsi="Avenir Book" w:cstheme="minorHAnsi"/>
          <w:b/>
        </w:rPr>
        <w:t xml:space="preserve">, </w:t>
      </w:r>
      <w:r w:rsidR="003D25C3" w:rsidRPr="00D84DDE">
        <w:rPr>
          <w:rFonts w:ascii="Avenir Book" w:hAnsi="Avenir Book" w:cstheme="minorHAnsi"/>
          <w:b/>
        </w:rPr>
        <w:t>which would they be? Also, if you have any sites that you find particul</w:t>
      </w:r>
      <w:r w:rsidR="00F830C5" w:rsidRPr="00D84DDE">
        <w:rPr>
          <w:rFonts w:ascii="Avenir Book" w:hAnsi="Avenir Book" w:cstheme="minorHAnsi"/>
          <w:b/>
        </w:rPr>
        <w:t>arly inelegant, please include those too!</w:t>
      </w:r>
    </w:p>
    <w:p w14:paraId="764298AB" w14:textId="2D035BD2" w:rsidR="003D25C3" w:rsidRDefault="003D25C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1.</w:t>
      </w:r>
      <w:r w:rsidR="0033577D">
        <w:rPr>
          <w:rFonts w:ascii="Avenir Book" w:hAnsi="Avenir Book" w:cstheme="minorHAnsi"/>
        </w:rPr>
        <w:t xml:space="preserve"> www.goldersgreenchess.blogspot.co.uk</w:t>
      </w:r>
    </w:p>
    <w:p w14:paraId="73E7D459" w14:textId="70B29640" w:rsidR="003D25C3" w:rsidRDefault="003D25C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2.</w:t>
      </w:r>
      <w:r w:rsidR="00582B3C">
        <w:rPr>
          <w:rFonts w:ascii="Avenir Book" w:hAnsi="Avenir Book" w:cstheme="minorHAnsi"/>
        </w:rPr>
        <w:t xml:space="preserve"> </w:t>
      </w:r>
      <w:r w:rsidR="00582B3C" w:rsidRPr="00582B3C">
        <w:rPr>
          <w:rFonts w:ascii="Avenir Book" w:hAnsi="Avenir Book" w:cstheme="minorHAnsi"/>
        </w:rPr>
        <w:t>http://www.jerseychessclub.com</w:t>
      </w:r>
    </w:p>
    <w:p w14:paraId="1FCA60D5" w14:textId="1ADE629A" w:rsidR="00D6590A" w:rsidRPr="00D6590A" w:rsidRDefault="003D25C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3.</w:t>
      </w:r>
      <w:r w:rsidR="00D6590A" w:rsidRPr="00D6590A">
        <w:rPr>
          <w:rFonts w:ascii="Avenir Book" w:hAnsi="Avenir Book" w:cstheme="minorHAnsi"/>
        </w:rPr>
        <w:t xml:space="preserve"> </w:t>
      </w:r>
      <w:r w:rsidR="00C723E2">
        <w:rPr>
          <w:rFonts w:ascii="Avenir Book" w:hAnsi="Avenir Book" w:cstheme="minorHAnsi"/>
        </w:rPr>
        <w:t>wallacechess.com</w:t>
      </w:r>
    </w:p>
    <w:p w14:paraId="31F180A7" w14:textId="77777777" w:rsidR="00D6590A" w:rsidRPr="005931DE" w:rsidRDefault="00D6590A" w:rsidP="00D6590A">
      <w:pPr>
        <w:rPr>
          <w:rFonts w:ascii="Avenir Book" w:hAnsi="Avenir Book" w:cstheme="minorHAnsi"/>
          <w:b/>
        </w:rPr>
      </w:pPr>
      <w:r w:rsidRPr="005931DE">
        <w:rPr>
          <w:rFonts w:ascii="Avenir Book" w:hAnsi="Avenir Book" w:cstheme="minorHAnsi"/>
          <w:b/>
        </w:rPr>
        <w:t>Would you like us to update your site or would you like to be responsible for updates?</w:t>
      </w:r>
    </w:p>
    <w:p w14:paraId="18E16621" w14:textId="12D1788B" w:rsidR="00D6590A" w:rsidRPr="00D6590A" w:rsidRDefault="003D25C3" w:rsidP="00D6590A">
      <w:pPr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[I</w:t>
      </w:r>
      <w:r w:rsidR="00D6590A" w:rsidRPr="00D6590A">
        <w:rPr>
          <w:rFonts w:ascii="Avenir Book" w:hAnsi="Avenir Book" w:cstheme="minorHAnsi"/>
        </w:rPr>
        <w:t xml:space="preserve"> will update]</w:t>
      </w:r>
      <w:r w:rsidR="00DD59ED">
        <w:rPr>
          <w:rFonts w:ascii="Avenir Book" w:hAnsi="Avenir Book" w:cstheme="minorHAnsi"/>
        </w:rPr>
        <w:t xml:space="preserve">             </w:t>
      </w:r>
    </w:p>
    <w:p w14:paraId="1A17C334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1CA852BF" w14:textId="77777777" w:rsidR="00D6590A" w:rsidRPr="00D84DDE" w:rsidRDefault="00D6590A" w:rsidP="00D6590A">
      <w:pPr>
        <w:outlineLvl w:val="0"/>
        <w:rPr>
          <w:rFonts w:ascii="Avenir Book" w:hAnsi="Avenir Book" w:cstheme="minorHAnsi"/>
          <w:b/>
        </w:rPr>
      </w:pPr>
      <w:r w:rsidRPr="00D84DDE">
        <w:rPr>
          <w:rFonts w:ascii="Avenir Book" w:hAnsi="Avenir Book" w:cstheme="minorHAnsi"/>
          <w:b/>
        </w:rPr>
        <w:t>How often do you require updates?</w:t>
      </w:r>
    </w:p>
    <w:p w14:paraId="007B2D5A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Daily</w:t>
      </w:r>
      <w:r w:rsidRPr="00D6590A">
        <w:rPr>
          <w:rFonts w:ascii="Avenir Book" w:hAnsi="Avenir Book" w:cstheme="minorHAnsi"/>
        </w:rPr>
        <w:tab/>
      </w:r>
      <w:r w:rsidRPr="00D6590A">
        <w:rPr>
          <w:rFonts w:ascii="Avenir Book" w:hAnsi="Avenir Book" w:cstheme="minorHAnsi"/>
        </w:rPr>
        <w:tab/>
      </w:r>
    </w:p>
    <w:p w14:paraId="10877F82" w14:textId="090A2D2A" w:rsidR="00D6590A" w:rsidRPr="00DD59ED" w:rsidRDefault="00D6590A" w:rsidP="00DD59ED">
      <w:pPr>
        <w:pStyle w:val="ListParagraph"/>
        <w:numPr>
          <w:ilvl w:val="0"/>
          <w:numId w:val="14"/>
        </w:numPr>
        <w:rPr>
          <w:rFonts w:ascii="Avenir Book" w:hAnsi="Avenir Book" w:cstheme="minorHAnsi"/>
        </w:rPr>
      </w:pPr>
      <w:r w:rsidRPr="00DD59ED">
        <w:rPr>
          <w:rFonts w:ascii="Avenir Book" w:hAnsi="Avenir Book" w:cstheme="minorHAnsi"/>
        </w:rPr>
        <w:t>Weekly</w:t>
      </w:r>
      <w:r w:rsidRPr="00DD59ED">
        <w:rPr>
          <w:rFonts w:ascii="Avenir Book" w:hAnsi="Avenir Book" w:cstheme="minorHAnsi"/>
        </w:rPr>
        <w:tab/>
      </w:r>
      <w:r w:rsidR="00DD59ED" w:rsidRPr="00DD59ED">
        <w:rPr>
          <w:rFonts w:ascii="Avenir Book" w:hAnsi="Avenir Book" w:cstheme="minorHAnsi"/>
        </w:rPr>
        <w:t xml:space="preserve"> Y</w:t>
      </w:r>
    </w:p>
    <w:p w14:paraId="39335F57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Monthly</w:t>
      </w:r>
      <w:r w:rsidRPr="00D6590A">
        <w:rPr>
          <w:rFonts w:ascii="Avenir Book" w:hAnsi="Avenir Book" w:cstheme="minorHAnsi"/>
        </w:rPr>
        <w:tab/>
      </w:r>
    </w:p>
    <w:p w14:paraId="02DD6C08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Quarterly</w:t>
      </w:r>
      <w:r w:rsidRPr="00D6590A">
        <w:rPr>
          <w:rFonts w:ascii="Avenir Book" w:hAnsi="Avenir Book" w:cstheme="minorHAnsi"/>
        </w:rPr>
        <w:tab/>
      </w:r>
    </w:p>
    <w:p w14:paraId="03861B6B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Other</w:t>
      </w:r>
      <w:r w:rsidRPr="00D6590A">
        <w:rPr>
          <w:rFonts w:ascii="Avenir Book" w:hAnsi="Avenir Book" w:cstheme="minorHAnsi"/>
        </w:rPr>
        <w:tab/>
        <w:t>____________________________</w:t>
      </w:r>
      <w:r w:rsidRPr="00D6590A">
        <w:rPr>
          <w:rFonts w:ascii="Avenir Book" w:hAnsi="Avenir Book" w:cstheme="minorHAnsi"/>
        </w:rPr>
        <w:tab/>
      </w:r>
    </w:p>
    <w:p w14:paraId="4AD6874D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231184FC" w14:textId="4293F9A1" w:rsidR="00D6590A" w:rsidRPr="00D84DDE" w:rsidRDefault="00D6590A" w:rsidP="00D6590A">
      <w:pPr>
        <w:rPr>
          <w:rFonts w:ascii="Avenir Book" w:hAnsi="Avenir Book" w:cstheme="minorHAnsi"/>
          <w:b/>
        </w:rPr>
      </w:pPr>
      <w:r w:rsidRPr="00D84DDE">
        <w:rPr>
          <w:rFonts w:ascii="Avenir Book" w:hAnsi="Avenir Book" w:cstheme="minorHAnsi"/>
          <w:b/>
        </w:rPr>
        <w:t>Would you like to book a ded</w:t>
      </w:r>
      <w:r w:rsidR="00D84DDE">
        <w:rPr>
          <w:rFonts w:ascii="Avenir Book" w:hAnsi="Avenir Book" w:cstheme="minorHAnsi"/>
          <w:b/>
        </w:rPr>
        <w:t>icated training session for you or your</w:t>
      </w:r>
      <w:r w:rsidRPr="00D84DDE">
        <w:rPr>
          <w:rFonts w:ascii="Avenir Book" w:hAnsi="Avenir Book" w:cstheme="minorHAnsi"/>
          <w:b/>
        </w:rPr>
        <w:t xml:space="preserve"> employees to learn </w:t>
      </w:r>
      <w:r w:rsidR="00DD59ED">
        <w:rPr>
          <w:rFonts w:ascii="Avenir Book" w:hAnsi="Avenir Book" w:cstheme="minorHAnsi"/>
          <w:b/>
        </w:rPr>
        <w:t>to update the site? [Y</w:t>
      </w:r>
      <w:r w:rsidR="0071381F">
        <w:rPr>
          <w:rFonts w:ascii="Avenir Book" w:hAnsi="Avenir Book" w:cstheme="minorHAnsi"/>
          <w:b/>
        </w:rPr>
        <w:t xml:space="preserve"> </w:t>
      </w:r>
      <w:bookmarkStart w:id="0" w:name="_GoBack"/>
      <w:bookmarkEnd w:id="0"/>
      <w:r w:rsidRPr="00D84DDE">
        <w:rPr>
          <w:rFonts w:ascii="Avenir Book" w:hAnsi="Avenir Book" w:cstheme="minorHAnsi"/>
          <w:b/>
        </w:rPr>
        <w:t>]</w:t>
      </w:r>
    </w:p>
    <w:p w14:paraId="722770F0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6E24ACA2" w14:textId="77777777" w:rsidR="00D6590A" w:rsidRPr="003D25C3" w:rsidRDefault="00D6590A" w:rsidP="00D6590A">
      <w:pPr>
        <w:outlineLvl w:val="0"/>
        <w:rPr>
          <w:rFonts w:ascii="Avenir Book" w:hAnsi="Avenir Book" w:cstheme="minorHAnsi"/>
          <w:b/>
        </w:rPr>
      </w:pPr>
      <w:r w:rsidRPr="003D25C3">
        <w:rPr>
          <w:rFonts w:ascii="Avenir Book" w:hAnsi="Avenir Book" w:cstheme="minorHAnsi"/>
          <w:b/>
        </w:rPr>
        <w:lastRenderedPageBreak/>
        <w:t>Is there an</w:t>
      </w:r>
      <w:r w:rsidR="003D25C3" w:rsidRPr="003D25C3">
        <w:rPr>
          <w:rFonts w:ascii="Avenir Book" w:hAnsi="Avenir Book" w:cstheme="minorHAnsi"/>
          <w:b/>
        </w:rPr>
        <w:t>ything else you’d like to say</w:t>
      </w:r>
      <w:r w:rsidRPr="003D25C3">
        <w:rPr>
          <w:rFonts w:ascii="Avenir Book" w:hAnsi="Avenir Book" w:cstheme="minorHAnsi"/>
          <w:b/>
        </w:rPr>
        <w:t>?</w:t>
      </w:r>
    </w:p>
    <w:p w14:paraId="0FFFB006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5F10A2AE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>__________________________________</w:t>
      </w:r>
      <w:r w:rsidR="003D25C3">
        <w:rPr>
          <w:rFonts w:ascii="Avenir Book" w:hAnsi="Avenir Book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3DD883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0BA7D144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4013CF9B" w14:textId="3BFAF4A0" w:rsidR="00D6590A" w:rsidRPr="00D84DDE" w:rsidRDefault="003D25C3" w:rsidP="00D6590A">
      <w:pPr>
        <w:rPr>
          <w:rFonts w:ascii="Avenir Book" w:hAnsi="Avenir Book" w:cstheme="minorHAnsi"/>
          <w:b/>
        </w:rPr>
      </w:pPr>
      <w:r w:rsidRPr="00D84DDE">
        <w:rPr>
          <w:rFonts w:ascii="Avenir Book" w:hAnsi="Avenir Book" w:cstheme="minorHAnsi"/>
          <w:b/>
        </w:rPr>
        <w:t>That’s all</w:t>
      </w:r>
      <w:r w:rsidR="00D6590A" w:rsidRPr="00D84DDE">
        <w:rPr>
          <w:rFonts w:ascii="Avenir Book" w:hAnsi="Avenir Book" w:cstheme="minorHAnsi"/>
          <w:b/>
        </w:rPr>
        <w:t xml:space="preserve"> for now! Thanks for taking</w:t>
      </w:r>
      <w:r w:rsidR="005E4D34">
        <w:rPr>
          <w:rFonts w:ascii="Avenir Book" w:hAnsi="Avenir Book" w:cstheme="minorHAnsi"/>
          <w:b/>
        </w:rPr>
        <w:t xml:space="preserve"> the</w:t>
      </w:r>
      <w:r w:rsidR="00D6590A" w:rsidRPr="00D84DDE">
        <w:rPr>
          <w:rFonts w:ascii="Avenir Book" w:hAnsi="Avenir Book" w:cstheme="minorHAnsi"/>
          <w:b/>
        </w:rPr>
        <w:t xml:space="preserve"> t</w:t>
      </w:r>
      <w:r w:rsidRPr="00D84DDE">
        <w:rPr>
          <w:rFonts w:ascii="Avenir Book" w:hAnsi="Avenir Book" w:cstheme="minorHAnsi"/>
          <w:b/>
        </w:rPr>
        <w:t>ime to fill this in</w:t>
      </w:r>
      <w:r w:rsidR="00D6590A" w:rsidRPr="00D84DDE">
        <w:rPr>
          <w:rFonts w:ascii="Avenir Book" w:hAnsi="Avenir Book" w:cstheme="minorHAnsi"/>
          <w:b/>
        </w:rPr>
        <w:t>.</w:t>
      </w:r>
    </w:p>
    <w:p w14:paraId="53104619" w14:textId="77777777" w:rsidR="00D6590A" w:rsidRPr="00D6590A" w:rsidRDefault="00D6590A" w:rsidP="00D6590A">
      <w:pPr>
        <w:rPr>
          <w:rFonts w:ascii="Avenir Book" w:hAnsi="Avenir Book" w:cstheme="minorHAnsi"/>
        </w:rPr>
      </w:pPr>
      <w:r w:rsidRPr="00D6590A">
        <w:rPr>
          <w:rFonts w:ascii="Avenir Book" w:hAnsi="Avenir Book" w:cstheme="minorHAnsi"/>
        </w:rPr>
        <w:t xml:space="preserve"> </w:t>
      </w:r>
    </w:p>
    <w:p w14:paraId="325E104A" w14:textId="77777777" w:rsidR="00D6590A" w:rsidRPr="00D6590A" w:rsidRDefault="00D6590A" w:rsidP="00D6590A">
      <w:pPr>
        <w:rPr>
          <w:rFonts w:ascii="Avenir Book" w:hAnsi="Avenir Book" w:cstheme="minorHAnsi"/>
        </w:rPr>
      </w:pPr>
    </w:p>
    <w:p w14:paraId="5DA3AD3D" w14:textId="77777777" w:rsidR="00F926F6" w:rsidRPr="00D6590A" w:rsidRDefault="00F926F6" w:rsidP="00D6590A">
      <w:pPr>
        <w:rPr>
          <w:rFonts w:ascii="Avenir Book" w:hAnsi="Avenir Book" w:cstheme="minorHAnsi"/>
        </w:rPr>
      </w:pPr>
    </w:p>
    <w:sectPr w:rsidR="00F926F6" w:rsidRPr="00D6590A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AE6B5" w14:textId="77777777" w:rsidR="00AE5523" w:rsidRDefault="00AE5523">
      <w:r>
        <w:separator/>
      </w:r>
    </w:p>
  </w:endnote>
  <w:endnote w:type="continuationSeparator" w:id="0">
    <w:p w14:paraId="62EF5B69" w14:textId="77777777" w:rsidR="00AE5523" w:rsidRDefault="00AE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40A8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6B0995">
      <w:rPr>
        <w:noProof/>
        <w:lang w:val="en-GB" w:bidi="en-GB"/>
      </w:rPr>
      <w:t>5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DF45A" w14:textId="77777777" w:rsidR="00AE5523" w:rsidRDefault="00AE5523">
      <w:r>
        <w:separator/>
      </w:r>
    </w:p>
  </w:footnote>
  <w:footnote w:type="continuationSeparator" w:id="0">
    <w:p w14:paraId="55916DD3" w14:textId="77777777" w:rsidR="00AE5523" w:rsidRDefault="00AE55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BE718" w14:textId="77777777" w:rsidR="00F926F6" w:rsidRDefault="001D3646"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8697283" wp14:editId="405ACEA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6C5D24D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475FE" w14:textId="77777777" w:rsidR="00F926F6" w:rsidRDefault="001D364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6B6A5F2" wp14:editId="580927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3C692E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6B6A5F2" id="Group 4" o:spid="_x0000_s1026" alt="Title: Page frame with tab" style="position:absolute;left:0;text-align:left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23C692E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27091"/>
    <w:multiLevelType w:val="hybridMultilevel"/>
    <w:tmpl w:val="6E18E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0A"/>
    <w:rsid w:val="000C1CE5"/>
    <w:rsid w:val="001065A2"/>
    <w:rsid w:val="001732A3"/>
    <w:rsid w:val="001D3646"/>
    <w:rsid w:val="002525AF"/>
    <w:rsid w:val="002634AC"/>
    <w:rsid w:val="00275305"/>
    <w:rsid w:val="00282C81"/>
    <w:rsid w:val="002944B0"/>
    <w:rsid w:val="002C1CBF"/>
    <w:rsid w:val="002F68B5"/>
    <w:rsid w:val="0033577D"/>
    <w:rsid w:val="003D25C3"/>
    <w:rsid w:val="00433F69"/>
    <w:rsid w:val="004726C9"/>
    <w:rsid w:val="004E46B1"/>
    <w:rsid w:val="00524F75"/>
    <w:rsid w:val="00582B3C"/>
    <w:rsid w:val="005931DE"/>
    <w:rsid w:val="005E4D34"/>
    <w:rsid w:val="00641943"/>
    <w:rsid w:val="006A31B6"/>
    <w:rsid w:val="006B0995"/>
    <w:rsid w:val="006B6ACF"/>
    <w:rsid w:val="0071381F"/>
    <w:rsid w:val="007C1D8E"/>
    <w:rsid w:val="0080718B"/>
    <w:rsid w:val="00865BDE"/>
    <w:rsid w:val="0086603A"/>
    <w:rsid w:val="009E3766"/>
    <w:rsid w:val="00AC15FA"/>
    <w:rsid w:val="00AE4E08"/>
    <w:rsid w:val="00AE5523"/>
    <w:rsid w:val="00B31404"/>
    <w:rsid w:val="00BC52A0"/>
    <w:rsid w:val="00BE61D8"/>
    <w:rsid w:val="00C506B6"/>
    <w:rsid w:val="00C723E2"/>
    <w:rsid w:val="00C77C69"/>
    <w:rsid w:val="00D6590A"/>
    <w:rsid w:val="00D75CD0"/>
    <w:rsid w:val="00D84DDE"/>
    <w:rsid w:val="00D96A91"/>
    <w:rsid w:val="00DC4B10"/>
    <w:rsid w:val="00DD59ED"/>
    <w:rsid w:val="00E44730"/>
    <w:rsid w:val="00E65F1F"/>
    <w:rsid w:val="00F830C5"/>
    <w:rsid w:val="00F926F6"/>
    <w:rsid w:val="00FB1597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570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590A"/>
    <w:pPr>
      <w:spacing w:after="200" w:line="276" w:lineRule="auto"/>
      <w:jc w:val="both"/>
    </w:pPr>
    <w:rPr>
      <w:rFonts w:eastAsiaTheme="minorEastAsia"/>
      <w:color w:val="auto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jc w:val="left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312" w:lineRule="auto"/>
      <w:jc w:val="left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312" w:lineRule="auto"/>
      <w:jc w:val="left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312" w:lineRule="auto"/>
      <w:jc w:val="left"/>
      <w:outlineLvl w:val="3"/>
    </w:pPr>
    <w:rPr>
      <w:rFonts w:asciiTheme="majorHAnsi" w:eastAsiaTheme="majorEastAsia" w:hAnsiTheme="majorHAnsi" w:cstheme="majorBidi"/>
      <w:iCs/>
      <w:color w:val="0E0B05" w:themeColor="text2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 w:line="312" w:lineRule="auto"/>
      <w:jc w:val="left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312" w:lineRule="auto"/>
      <w:jc w:val="left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 w:line="312" w:lineRule="auto"/>
      <w:jc w:val="left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 w:line="312" w:lineRule="auto"/>
      <w:jc w:val="left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 w:line="312" w:lineRule="auto"/>
      <w:jc w:val="left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  <w:jc w:val="left"/>
    </w:pPr>
    <w:rPr>
      <w:rFonts w:asciiTheme="majorHAnsi" w:eastAsiaTheme="minorHAnsi" w:hAnsiTheme="majorHAnsi"/>
      <w:color w:val="7F7F7F" w:themeColor="text1" w:themeTint="80"/>
      <w:sz w:val="24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after="180" w:line="192" w:lineRule="auto"/>
      <w:contextualSpacing/>
      <w:jc w:val="left"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  <w:jc w:val="left"/>
    </w:pPr>
    <w:rPr>
      <w:rFonts w:asciiTheme="majorHAnsi" w:hAnsiTheme="majorHAnsi"/>
      <w:color w:val="7F7F7F" w:themeColor="text1" w:themeTint="80"/>
      <w:spacing w:val="15"/>
      <w:sz w:val="24"/>
      <w:szCs w:val="22"/>
      <w:lang w:val="en-US" w:eastAsia="ja-JP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 w:line="312" w:lineRule="auto"/>
      <w:jc w:val="left"/>
    </w:pPr>
    <w:rPr>
      <w:rFonts w:eastAsiaTheme="minorHAnsi"/>
      <w:color w:val="7F7F7F" w:themeColor="text1" w:themeTint="80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left"/>
    </w:pPr>
    <w:rPr>
      <w:rFonts w:eastAsiaTheme="minorHAnsi"/>
      <w:color w:val="0E0B05" w:themeColor="text2"/>
      <w:sz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 w:line="312" w:lineRule="auto"/>
      <w:jc w:val="left"/>
    </w:pPr>
    <w:rPr>
      <w:rFonts w:eastAsiaTheme="minorHAnsi"/>
      <w:iCs/>
      <w:color w:val="7F7F7F" w:themeColor="text1" w:themeTint="80"/>
      <w:sz w:val="26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312" w:lineRule="auto"/>
      <w:jc w:val="left"/>
    </w:pPr>
    <w:rPr>
      <w:rFonts w:eastAsiaTheme="minorHAnsi"/>
      <w:b/>
      <w:iCs/>
      <w:color w:val="262626" w:themeColor="text1" w:themeTint="D9"/>
      <w:sz w:val="26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  <w:jc w:val="left"/>
    </w:pPr>
    <w:rPr>
      <w:rFonts w:eastAsiaTheme="minorHAnsi"/>
      <w:iCs/>
      <w:color w:val="262626" w:themeColor="text1" w:themeTint="D9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pPr>
      <w:spacing w:after="180" w:line="312" w:lineRule="auto"/>
      <w:ind w:left="216"/>
      <w:contextualSpacing/>
      <w:jc w:val="left"/>
    </w:pPr>
    <w:rPr>
      <w:rFonts w:eastAsiaTheme="minorHAnsi"/>
      <w:color w:val="7F7F7F" w:themeColor="text1" w:themeTint="80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 w:after="180" w:line="312" w:lineRule="auto"/>
      <w:jc w:val="left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4"/>
      <w:lang w:val="en-US" w:eastAsia="ja-JP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after="180" w:line="192" w:lineRule="auto"/>
      <w:contextualSpacing/>
      <w:jc w:val="left"/>
    </w:pPr>
    <w:rPr>
      <w:rFonts w:asciiTheme="majorHAnsi" w:eastAsiaTheme="minorHAnsi" w:hAnsiTheme="majorHAnsi"/>
      <w:b/>
      <w:caps/>
      <w:color w:val="0E0B05" w:themeColor="text2"/>
      <w:kern w:val="28"/>
      <w:sz w:val="7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  <w:jc w:val="left"/>
    </w:pPr>
    <w:rPr>
      <w:rFonts w:eastAsiaTheme="minorHAnsi"/>
      <w:color w:val="7F7F7F" w:themeColor="text1" w:themeTint="8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  <w:spacing w:after="180" w:line="312" w:lineRule="auto"/>
      <w:jc w:val="left"/>
    </w:pPr>
    <w:rPr>
      <w:rFonts w:eastAsiaTheme="minorHAnsi"/>
      <w:color w:val="7F7F7F" w:themeColor="text1" w:themeTint="8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  <w:jc w:val="left"/>
    </w:pPr>
    <w:rPr>
      <w:rFonts w:eastAsiaTheme="minorHAnsi"/>
      <w:color w:val="0E0B05" w:themeColor="text2"/>
      <w:sz w:val="24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  <w:jc w:val="left"/>
    </w:pPr>
    <w:rPr>
      <w:rFonts w:eastAsiaTheme="minorHAnsi"/>
      <w:color w:val="0E0B05" w:themeColor="text2"/>
      <w:sz w:val="24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  <w:jc w:val="left"/>
    </w:pPr>
    <w:rPr>
      <w:rFonts w:eastAsiaTheme="minorHAnsi"/>
      <w:color w:val="0E0B05" w:themeColor="text2"/>
      <w:lang w:val="en-US" w:eastAsia="ja-JP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smoswarbreck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B4A92-E9A4-3D41-B9E3-36A8BEBE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0</TotalTime>
  <Pages>1</Pages>
  <Words>869</Words>
  <Characters>4957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 Swarbreck</dc:creator>
  <cp:keywords/>
  <dc:description/>
  <cp:lastModifiedBy>Cosmo Swarbreck</cp:lastModifiedBy>
  <cp:revision>3</cp:revision>
  <dcterms:created xsi:type="dcterms:W3CDTF">2018-03-20T09:01:00Z</dcterms:created>
  <dcterms:modified xsi:type="dcterms:W3CDTF">2018-03-20T09:01:00Z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